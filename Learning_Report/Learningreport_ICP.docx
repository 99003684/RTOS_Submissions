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54571FE0" w:rsidR="00746D2E" w:rsidRDefault="00184675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750B5EBE">
                <wp:simplePos x="0" y="0"/>
                <wp:positionH relativeFrom="column">
                  <wp:posOffset>480060</wp:posOffset>
                </wp:positionH>
                <wp:positionV relativeFrom="paragraph">
                  <wp:posOffset>-247650</wp:posOffset>
                </wp:positionV>
                <wp:extent cx="4216400" cy="124777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32948" w14:textId="77777777" w:rsidR="00E87241" w:rsidRPr="004D6EE0" w:rsidRDefault="00E87241" w:rsidP="004D6EE0">
                            <w:pPr>
                              <w:pStyle w:val="Title"/>
                              <w:spacing w:after="240" w:line="360" w:lineRule="auto"/>
                              <w:rPr>
                                <w:sz w:val="44"/>
                              </w:rPr>
                            </w:pPr>
                            <w:r w:rsidRPr="004D6EE0">
                              <w:rPr>
                                <w:sz w:val="44"/>
                              </w:rPr>
                              <w:t>Learning Report</w:t>
                            </w:r>
                          </w:p>
                          <w:p w14:paraId="48DC9B60" w14:textId="08D9FC02" w:rsidR="00E87241" w:rsidRPr="004D6EE0" w:rsidRDefault="00E87241" w:rsidP="004D6EE0">
                            <w:pPr>
                              <w:pStyle w:val="Title"/>
                              <w:spacing w:after="240" w:line="360" w:lineRule="auto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36"/>
                              </w:rPr>
                              <w:t>REAL TIME OPERATING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7.8pt;margin-top:-19.5pt;width:332pt;height:98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" filled="f" stroked="f" strokeweight=".5pt">
                <v:textbox>
                  <w:txbxContent>
                    <w:p w14:paraId="25832948" w14:textId="77777777" w:rsidR="00E87241" w:rsidRPr="004D6EE0" w:rsidRDefault="00E87241" w:rsidP="004D6EE0">
                      <w:pPr>
                        <w:pStyle w:val="Title"/>
                        <w:spacing w:after="240" w:line="360" w:lineRule="auto"/>
                        <w:rPr>
                          <w:sz w:val="44"/>
                        </w:rPr>
                      </w:pPr>
                      <w:r w:rsidRPr="004D6EE0">
                        <w:rPr>
                          <w:sz w:val="44"/>
                        </w:rPr>
                        <w:t>Learning Report</w:t>
                      </w:r>
                    </w:p>
                    <w:p w14:paraId="48DC9B60" w14:textId="08D9FC02" w:rsidR="00E87241" w:rsidRPr="004D6EE0" w:rsidRDefault="00E87241" w:rsidP="004D6EE0">
                      <w:pPr>
                        <w:pStyle w:val="Title"/>
                        <w:spacing w:after="240" w:line="360" w:lineRule="auto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36"/>
                        </w:rPr>
                        <w:t>REAL TIME OPERATING SYSTEMS</w:t>
                      </w: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 wp14:anchorId="48DC9B2A" wp14:editId="0D0F63C6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group w14:anchorId="541315EC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group w14:anchorId="6B8038A8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0B39199D" w:rsidR="00963DA6" w:rsidRDefault="00AF72DE" w:rsidP="00963DA6">
      <w:pPr>
        <w:ind w:firstLine="0"/>
        <w:rPr>
          <w:rFonts w:ascii="Arial" w:hAnsi="Arial" w:cs="Arial"/>
          <w:sz w:val="20"/>
          <w:szCs w:val="20"/>
        </w:rPr>
      </w:pPr>
      <w:r w:rsidRPr="00AF72DE">
        <w:rPr>
          <w:rFonts w:ascii="Arial" w:hAnsi="Arial" w:cs="Arial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716607" behindDoc="0" locked="0" layoutInCell="1" allowOverlap="1" wp14:anchorId="6E97D4EA" wp14:editId="5226F1FA">
                <wp:simplePos x="0" y="0"/>
                <wp:positionH relativeFrom="margin">
                  <wp:posOffset>-163243</wp:posOffset>
                </wp:positionH>
                <wp:positionV relativeFrom="paragraph">
                  <wp:posOffset>5932757</wp:posOffset>
                </wp:positionV>
                <wp:extent cx="2932430" cy="1733550"/>
                <wp:effectExtent l="0" t="0" r="2032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243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E7995" w14:textId="7172E741" w:rsidR="00AF72DE" w:rsidRPr="00A14D95" w:rsidRDefault="00A14D95" w:rsidP="00AF72DE">
                            <w:pPr>
                              <w:ind w:firstLine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14D9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ICP Batch-</w:t>
                            </w:r>
                          </w:p>
                          <w:p w14:paraId="55279B04" w14:textId="3B9A1E6F" w:rsidR="00A14D95" w:rsidRPr="00A14D95" w:rsidRDefault="00A14D95" w:rsidP="00AF72DE">
                            <w:pPr>
                              <w:ind w:firstLine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14D9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Manisha 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handra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Pr="00A14D9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(99003684)</w:t>
                            </w:r>
                          </w:p>
                          <w:p w14:paraId="3C838957" w14:textId="4D2B2EF5" w:rsidR="00A14D95" w:rsidRPr="00A14D95" w:rsidRDefault="00A14D95" w:rsidP="00AF72DE">
                            <w:pPr>
                              <w:ind w:firstLine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14D9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Poojashri N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Pr="00A14D9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(99003660)</w:t>
                            </w:r>
                          </w:p>
                          <w:p w14:paraId="71CCC57A" w14:textId="2C6A27FF" w:rsidR="00A14D95" w:rsidRPr="00A14D95" w:rsidRDefault="00A14D95" w:rsidP="00AF72DE">
                            <w:pPr>
                              <w:ind w:firstLine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14D9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Devraj Sen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A14D9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4D9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(99003690)</w:t>
                            </w:r>
                          </w:p>
                          <w:p w14:paraId="73AD348A" w14:textId="70A71EBF" w:rsidR="00A14D95" w:rsidRPr="00A14D95" w:rsidRDefault="00A14D95" w:rsidP="00AF72DE">
                            <w:pPr>
                              <w:ind w:firstLine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14D9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Mohammad Hasaan Zafar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Pr="00A14D9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(99003674)</w:t>
                            </w:r>
                          </w:p>
                          <w:p w14:paraId="1C71FE1D" w14:textId="115773FA" w:rsidR="00A14D95" w:rsidRPr="00A14D95" w:rsidRDefault="00A14D95" w:rsidP="00AF72DE">
                            <w:pPr>
                              <w:ind w:firstLine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14D9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Kamran Akhtar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Pr="00A14D9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(99003699)</w:t>
                            </w:r>
                          </w:p>
                          <w:p w14:paraId="5D7E6FC7" w14:textId="341D1066" w:rsidR="00A14D95" w:rsidRPr="00A14D95" w:rsidRDefault="00A14D95" w:rsidP="00AF72DE">
                            <w:pPr>
                              <w:ind w:firstLine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14D9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Reeshav Rout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Pr="00A14D9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(99003696)</w:t>
                            </w:r>
                          </w:p>
                          <w:p w14:paraId="2035ACE8" w14:textId="4F1F623E" w:rsidR="00A14D95" w:rsidRPr="00A14D95" w:rsidRDefault="00A14D95" w:rsidP="00AF72DE">
                            <w:pPr>
                              <w:ind w:firstLine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14D9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Vinay Shirol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Pr="00A14D9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(99003662)</w:t>
                            </w:r>
                          </w:p>
                          <w:p w14:paraId="28CD14D7" w14:textId="1FCFFAD4" w:rsidR="00A14D95" w:rsidRPr="00A14D95" w:rsidRDefault="00A14D95" w:rsidP="00AF72DE">
                            <w:pPr>
                              <w:ind w:firstLine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14D9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Dangeti Ravi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Pr="00A14D9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(99003659)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7D4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2.85pt;margin-top:467.15pt;width:230.9pt;height:136.5pt;z-index:25171660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">
                <v:textbox>
                  <w:txbxContent>
                    <w:p w14:paraId="579E7995" w14:textId="7172E741" w:rsidR="00AF72DE" w:rsidRPr="00A14D95" w:rsidRDefault="00A14D95" w:rsidP="00AF72DE">
                      <w:pPr>
                        <w:ind w:firstLine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14D9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ICP Batch-</w:t>
                      </w:r>
                    </w:p>
                    <w:p w14:paraId="55279B04" w14:textId="3B9A1E6F" w:rsidR="00A14D95" w:rsidRPr="00A14D95" w:rsidRDefault="00A14D95" w:rsidP="00AF72DE">
                      <w:pPr>
                        <w:ind w:firstLine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14D9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Manisha C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handra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Pr="00A14D9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(99003684)</w:t>
                      </w:r>
                    </w:p>
                    <w:p w14:paraId="3C838957" w14:textId="4D2B2EF5" w:rsidR="00A14D95" w:rsidRPr="00A14D95" w:rsidRDefault="00A14D95" w:rsidP="00AF72DE">
                      <w:pPr>
                        <w:ind w:firstLine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14D9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Poojashri N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Pr="00A14D9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(99003660)</w:t>
                      </w:r>
                    </w:p>
                    <w:p w14:paraId="71CCC57A" w14:textId="2C6A27FF" w:rsidR="00A14D95" w:rsidRPr="00A14D95" w:rsidRDefault="00A14D95" w:rsidP="00AF72DE">
                      <w:pPr>
                        <w:ind w:firstLine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14D9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Devraj Sen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A14D9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A14D9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(99003690)</w:t>
                      </w:r>
                    </w:p>
                    <w:p w14:paraId="73AD348A" w14:textId="70A71EBF" w:rsidR="00A14D95" w:rsidRPr="00A14D95" w:rsidRDefault="00A14D95" w:rsidP="00AF72DE">
                      <w:pPr>
                        <w:ind w:firstLine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14D9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Mohammad Hasaan Zafar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Pr="00A14D9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(99003674)</w:t>
                      </w:r>
                    </w:p>
                    <w:p w14:paraId="1C71FE1D" w14:textId="115773FA" w:rsidR="00A14D95" w:rsidRPr="00A14D95" w:rsidRDefault="00A14D95" w:rsidP="00AF72DE">
                      <w:pPr>
                        <w:ind w:firstLine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14D9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Kamran Akhtar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Pr="00A14D9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(99003699)</w:t>
                      </w:r>
                    </w:p>
                    <w:p w14:paraId="5D7E6FC7" w14:textId="341D1066" w:rsidR="00A14D95" w:rsidRPr="00A14D95" w:rsidRDefault="00A14D95" w:rsidP="00AF72DE">
                      <w:pPr>
                        <w:ind w:firstLine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14D9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Reeshav Rout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Pr="00A14D9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(99003696)</w:t>
                      </w:r>
                    </w:p>
                    <w:p w14:paraId="2035ACE8" w14:textId="4F1F623E" w:rsidR="00A14D95" w:rsidRPr="00A14D95" w:rsidRDefault="00A14D95" w:rsidP="00AF72DE">
                      <w:pPr>
                        <w:ind w:firstLine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14D9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Vinay Shirol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Pr="00A14D9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(99003662)</w:t>
                      </w:r>
                    </w:p>
                    <w:p w14:paraId="28CD14D7" w14:textId="1FCFFAD4" w:rsidR="00A14D95" w:rsidRPr="00A14D95" w:rsidRDefault="00A14D95" w:rsidP="00AF72DE">
                      <w:pPr>
                        <w:ind w:firstLine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14D9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Dangeti Ravi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Pr="00A14D9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(99003659)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730"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 wp14:anchorId="48DC9B34" wp14:editId="09E52732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401"/>
        <w:tblW w:w="378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72" w:type="dxa"/>
          <w:bottom w:w="28" w:type="dxa"/>
          <w:right w:w="72" w:type="dxa"/>
        </w:tblCellMar>
        <w:tblLook w:val="0000" w:firstRow="0" w:lastRow="0" w:firstColumn="0" w:lastColumn="0" w:noHBand="0" w:noVBand="0"/>
      </w:tblPr>
      <w:tblGrid>
        <w:gridCol w:w="1134"/>
        <w:gridCol w:w="1431"/>
        <w:gridCol w:w="1572"/>
        <w:gridCol w:w="1634"/>
        <w:gridCol w:w="1920"/>
      </w:tblGrid>
      <w:tr w:rsidR="007936BF" w:rsidRPr="00553962" w14:paraId="48DC9A58" w14:textId="77777777" w:rsidTr="002A2D7A">
        <w:trPr>
          <w:cantSplit/>
          <w:trHeight w:val="725"/>
        </w:trPr>
        <w:tc>
          <w:tcPr>
            <w:tcW w:w="737" w:type="pct"/>
            <w:shd w:val="clear" w:color="auto" w:fill="548DD4" w:themeFill="text2" w:themeFillTint="99"/>
            <w:vAlign w:val="center"/>
          </w:tcPr>
          <w:p w14:paraId="48DC9A52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930" w:type="pct"/>
            <w:shd w:val="clear" w:color="auto" w:fill="548DD4" w:themeFill="text2" w:themeFillTint="99"/>
            <w:vAlign w:val="center"/>
          </w:tcPr>
          <w:p w14:paraId="48DC9A53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022" w:type="pct"/>
            <w:shd w:val="clear" w:color="auto" w:fill="548DD4" w:themeFill="text2" w:themeFillTint="99"/>
            <w:vAlign w:val="center"/>
          </w:tcPr>
          <w:p w14:paraId="48DC9A54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062" w:type="pct"/>
            <w:shd w:val="clear" w:color="auto" w:fill="548DD4" w:themeFill="text2" w:themeFillTint="99"/>
            <w:vAlign w:val="center"/>
          </w:tcPr>
          <w:p w14:paraId="48DC9A55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248" w:type="pct"/>
            <w:shd w:val="clear" w:color="auto" w:fill="548DD4" w:themeFill="text2" w:themeFillTint="99"/>
            <w:vAlign w:val="center"/>
          </w:tcPr>
          <w:p w14:paraId="48DC9A56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</w:tr>
      <w:tr w:rsidR="007936BF" w:rsidRPr="00553962" w14:paraId="48DC9A5F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59" w14:textId="3D015CD3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930" w:type="pct"/>
            <w:vAlign w:val="center"/>
          </w:tcPr>
          <w:p w14:paraId="48DC9A5A" w14:textId="6FFC234B" w:rsidR="007936BF" w:rsidRPr="00B96BE2" w:rsidRDefault="002A2D7A" w:rsidP="004D6EE0">
            <w:pPr>
              <w:pStyle w:val="TableText"/>
              <w:spacing w:before="0" w:after="0"/>
              <w:ind w:left="12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08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5B" w14:textId="78EE646D" w:rsidR="007936BF" w:rsidRPr="007B3ACD" w:rsidRDefault="00BE36A6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ICP BATCH</w:t>
            </w:r>
          </w:p>
        </w:tc>
        <w:tc>
          <w:tcPr>
            <w:tcW w:w="1062" w:type="pct"/>
            <w:vAlign w:val="center"/>
          </w:tcPr>
          <w:p w14:paraId="48DC9A5C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5D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BE36A6" w:rsidRPr="00553962" w14:paraId="48DC9A66" w14:textId="77777777" w:rsidTr="0043458A">
        <w:trPr>
          <w:cantSplit/>
          <w:trHeight w:val="287"/>
        </w:trPr>
        <w:tc>
          <w:tcPr>
            <w:tcW w:w="737" w:type="pct"/>
            <w:vAlign w:val="center"/>
          </w:tcPr>
          <w:p w14:paraId="48DC9A60" w14:textId="2CA0D81A" w:rsidR="00BE36A6" w:rsidRPr="00404B4F" w:rsidRDefault="00BE36A6" w:rsidP="00BE36A6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930" w:type="pct"/>
            <w:vAlign w:val="center"/>
          </w:tcPr>
          <w:p w14:paraId="48DC9A61" w14:textId="09A004EF" w:rsidR="00BE36A6" w:rsidRPr="00B96BE2" w:rsidRDefault="00BE36A6" w:rsidP="00BE36A6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09-03-2021</w:t>
            </w:r>
          </w:p>
        </w:tc>
        <w:tc>
          <w:tcPr>
            <w:tcW w:w="1022" w:type="pct"/>
          </w:tcPr>
          <w:p w14:paraId="48DC9A62" w14:textId="12F4D761" w:rsidR="00BE36A6" w:rsidRPr="007B3ACD" w:rsidRDefault="00BE36A6" w:rsidP="00BE36A6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 w:rsidRPr="00970ED3">
              <w:rPr>
                <w:rFonts w:cs="Arial"/>
              </w:rPr>
              <w:t>ICP BATCH</w:t>
            </w:r>
          </w:p>
        </w:tc>
        <w:tc>
          <w:tcPr>
            <w:tcW w:w="1062" w:type="pct"/>
            <w:vAlign w:val="center"/>
          </w:tcPr>
          <w:p w14:paraId="48DC9A63" w14:textId="77777777" w:rsidR="00BE36A6" w:rsidRPr="00997756" w:rsidRDefault="00BE36A6" w:rsidP="00BE36A6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64" w14:textId="77777777" w:rsidR="00BE36A6" w:rsidRPr="00995956" w:rsidRDefault="00BE36A6" w:rsidP="00BE36A6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BE36A6" w:rsidRPr="00553962" w14:paraId="48DC9A6D" w14:textId="77777777" w:rsidTr="0043458A">
        <w:trPr>
          <w:cantSplit/>
          <w:trHeight w:val="287"/>
        </w:trPr>
        <w:tc>
          <w:tcPr>
            <w:tcW w:w="737" w:type="pct"/>
            <w:vAlign w:val="center"/>
          </w:tcPr>
          <w:p w14:paraId="48DC9A67" w14:textId="4BB13F5C" w:rsidR="00BE36A6" w:rsidRPr="00404B4F" w:rsidRDefault="00BE36A6" w:rsidP="00BE36A6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930" w:type="pct"/>
            <w:vAlign w:val="center"/>
          </w:tcPr>
          <w:p w14:paraId="48DC9A68" w14:textId="0FFEF761" w:rsidR="00BE36A6" w:rsidRPr="00B96BE2" w:rsidRDefault="00BE36A6" w:rsidP="00BE36A6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10-03-2021</w:t>
            </w:r>
          </w:p>
        </w:tc>
        <w:tc>
          <w:tcPr>
            <w:tcW w:w="1022" w:type="pct"/>
          </w:tcPr>
          <w:p w14:paraId="48DC9A69" w14:textId="0C3AA12D" w:rsidR="00BE36A6" w:rsidRPr="007B3ACD" w:rsidRDefault="00BE36A6" w:rsidP="00BE36A6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 w:rsidRPr="00970ED3">
              <w:rPr>
                <w:rFonts w:cs="Arial"/>
              </w:rPr>
              <w:t>ICP BATCH</w:t>
            </w:r>
          </w:p>
        </w:tc>
        <w:tc>
          <w:tcPr>
            <w:tcW w:w="1062" w:type="pct"/>
            <w:vAlign w:val="center"/>
          </w:tcPr>
          <w:p w14:paraId="48DC9A6A" w14:textId="77777777" w:rsidR="00BE36A6" w:rsidRPr="00997756" w:rsidRDefault="00BE36A6" w:rsidP="00BE36A6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6B" w14:textId="77777777" w:rsidR="00BE36A6" w:rsidRPr="00995956" w:rsidRDefault="00BE36A6" w:rsidP="00BE36A6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BE36A6" w:rsidRPr="00553962" w14:paraId="48DC9A74" w14:textId="77777777" w:rsidTr="0043458A">
        <w:trPr>
          <w:cantSplit/>
          <w:trHeight w:val="287"/>
        </w:trPr>
        <w:tc>
          <w:tcPr>
            <w:tcW w:w="737" w:type="pct"/>
            <w:vAlign w:val="center"/>
          </w:tcPr>
          <w:p w14:paraId="48DC9A6E" w14:textId="0705E1C4" w:rsidR="00BE36A6" w:rsidRPr="00404B4F" w:rsidRDefault="00BE36A6" w:rsidP="00BE36A6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930" w:type="pct"/>
            <w:vAlign w:val="center"/>
          </w:tcPr>
          <w:p w14:paraId="48DC9A6F" w14:textId="51858091" w:rsidR="00BE36A6" w:rsidRPr="00B96BE2" w:rsidRDefault="00BE36A6" w:rsidP="00BE36A6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11-03-2021</w:t>
            </w:r>
          </w:p>
        </w:tc>
        <w:tc>
          <w:tcPr>
            <w:tcW w:w="1022" w:type="pct"/>
          </w:tcPr>
          <w:p w14:paraId="48DC9A70" w14:textId="53E27D9A" w:rsidR="00BE36A6" w:rsidRPr="007B3ACD" w:rsidRDefault="00BE36A6" w:rsidP="00BE36A6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 w:rsidRPr="00970ED3">
              <w:rPr>
                <w:rFonts w:cs="Arial"/>
              </w:rPr>
              <w:t>ICP BATCH</w:t>
            </w:r>
          </w:p>
        </w:tc>
        <w:tc>
          <w:tcPr>
            <w:tcW w:w="1062" w:type="pct"/>
            <w:vAlign w:val="center"/>
          </w:tcPr>
          <w:p w14:paraId="48DC9A71" w14:textId="77777777" w:rsidR="00BE36A6" w:rsidRPr="00997756" w:rsidRDefault="00BE36A6" w:rsidP="00BE36A6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72" w14:textId="77777777" w:rsidR="00BE36A6" w:rsidRPr="00995956" w:rsidRDefault="00BE36A6" w:rsidP="00BE36A6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BE36A6" w:rsidRPr="00553962" w14:paraId="48DC9A7B" w14:textId="77777777" w:rsidTr="0043458A">
        <w:trPr>
          <w:cantSplit/>
          <w:trHeight w:val="287"/>
        </w:trPr>
        <w:tc>
          <w:tcPr>
            <w:tcW w:w="737" w:type="pct"/>
            <w:vAlign w:val="center"/>
          </w:tcPr>
          <w:p w14:paraId="48DC9A75" w14:textId="006E2709" w:rsidR="00BE36A6" w:rsidRPr="00404B4F" w:rsidRDefault="00BE36A6" w:rsidP="00BE36A6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930" w:type="pct"/>
            <w:vAlign w:val="center"/>
          </w:tcPr>
          <w:p w14:paraId="48DC9A76" w14:textId="59D90462" w:rsidR="00BE36A6" w:rsidRPr="00B96BE2" w:rsidRDefault="00BE36A6" w:rsidP="00BE36A6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12-03-2021</w:t>
            </w:r>
          </w:p>
        </w:tc>
        <w:tc>
          <w:tcPr>
            <w:tcW w:w="1022" w:type="pct"/>
          </w:tcPr>
          <w:p w14:paraId="48DC9A77" w14:textId="2460593A" w:rsidR="00BE36A6" w:rsidRPr="007B3ACD" w:rsidRDefault="00BE36A6" w:rsidP="00BE36A6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 w:rsidRPr="00970ED3">
              <w:rPr>
                <w:rFonts w:cs="Arial"/>
              </w:rPr>
              <w:t>ICP BATCH</w:t>
            </w:r>
          </w:p>
        </w:tc>
        <w:tc>
          <w:tcPr>
            <w:tcW w:w="1062" w:type="pct"/>
            <w:vAlign w:val="center"/>
          </w:tcPr>
          <w:p w14:paraId="48DC9A78" w14:textId="77777777" w:rsidR="00BE36A6" w:rsidRPr="00997756" w:rsidRDefault="00BE36A6" w:rsidP="00BE36A6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79" w14:textId="77777777" w:rsidR="00BE36A6" w:rsidRPr="00995956" w:rsidRDefault="00BE36A6" w:rsidP="00BE36A6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BE36A6" w:rsidRPr="00553962" w14:paraId="6DEC5D18" w14:textId="77777777" w:rsidTr="0043458A">
        <w:trPr>
          <w:cantSplit/>
          <w:trHeight w:val="287"/>
        </w:trPr>
        <w:tc>
          <w:tcPr>
            <w:tcW w:w="737" w:type="pct"/>
            <w:vAlign w:val="center"/>
          </w:tcPr>
          <w:p w14:paraId="045E6F9A" w14:textId="416E14B2" w:rsidR="00BE36A6" w:rsidRDefault="00BE36A6" w:rsidP="00BE36A6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930" w:type="pct"/>
            <w:vAlign w:val="center"/>
          </w:tcPr>
          <w:p w14:paraId="35EC1C4C" w14:textId="269542CB" w:rsidR="00BE36A6" w:rsidRDefault="00BE36A6" w:rsidP="00BE36A6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13-03-2021</w:t>
            </w:r>
          </w:p>
        </w:tc>
        <w:tc>
          <w:tcPr>
            <w:tcW w:w="1022" w:type="pct"/>
          </w:tcPr>
          <w:p w14:paraId="3E064FAC" w14:textId="37FFF730" w:rsidR="00BE36A6" w:rsidRDefault="00BE36A6" w:rsidP="00BE36A6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 w:rsidRPr="00970ED3">
              <w:rPr>
                <w:rFonts w:cs="Arial"/>
              </w:rPr>
              <w:t>ICP BATCH</w:t>
            </w:r>
          </w:p>
        </w:tc>
        <w:tc>
          <w:tcPr>
            <w:tcW w:w="1062" w:type="pct"/>
            <w:vAlign w:val="center"/>
          </w:tcPr>
          <w:p w14:paraId="132B5EF1" w14:textId="77777777" w:rsidR="00BE36A6" w:rsidRPr="00997756" w:rsidRDefault="00BE36A6" w:rsidP="00BE36A6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01E5F4C8" w14:textId="77777777" w:rsidR="00BE36A6" w:rsidRPr="00995956" w:rsidRDefault="00BE36A6" w:rsidP="00BE36A6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</w:tbl>
    <w:p w14:paraId="5AB44445" w14:textId="560C92DB" w:rsidR="00270218" w:rsidRPr="00270218" w:rsidRDefault="004817E1" w:rsidP="00270218">
      <w:pPr>
        <w:pStyle w:val="PreHead"/>
        <w:rPr>
          <w:b/>
          <w:bCs/>
        </w:rPr>
      </w:pPr>
      <w:r>
        <w:rPr>
          <w:rStyle w:val="Strong"/>
        </w:rPr>
        <w:t>Document History</w:t>
      </w:r>
    </w:p>
    <w:p w14:paraId="48DC9A88" w14:textId="6CDCDC25" w:rsidR="007C2297" w:rsidRDefault="007C2297">
      <w:pPr>
        <w:ind w:firstLine="0"/>
        <w:rPr>
          <w:rStyle w:val="Strong"/>
          <w:rFonts w:ascii="Arial" w:hAnsi="Arial" w:cs="Arial"/>
          <w:sz w:val="24"/>
          <w:szCs w:val="24"/>
        </w:rPr>
      </w:pPr>
      <w:bookmarkStart w:id="0" w:name="_Toc229759047"/>
      <w:bookmarkStart w:id="1" w:name="_Toc229764175"/>
      <w:bookmarkStart w:id="2" w:name="_Toc311197302"/>
      <w:bookmarkStart w:id="3" w:name="_Toc513545819"/>
      <w:bookmarkStart w:id="4" w:name="_GoBack"/>
      <w:r>
        <w:rPr>
          <w:rStyle w:val="Strong"/>
          <w:rFonts w:ascii="Arial" w:hAnsi="Arial" w:cs="Arial"/>
          <w:b w:val="0"/>
          <w:bCs w:val="0"/>
        </w:rPr>
        <w:br w:type="page"/>
      </w:r>
    </w:p>
    <w:bookmarkEnd w:id="4" w:displacedByCustomXml="next"/>
    <w:sdt>
      <w:sdtPr>
        <w:rPr>
          <w:rFonts w:ascii="Calibri" w:hAnsi="Calibri" w:cs="Times New Roman"/>
          <w:sz w:val="22"/>
        </w:rPr>
        <w:id w:val="-12264502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5323A4" w14:textId="3B057556" w:rsidR="00EA1302" w:rsidRPr="006148AB" w:rsidRDefault="00EA1302" w:rsidP="002B2686">
          <w:pPr>
            <w:pStyle w:val="PreHead"/>
            <w:rPr>
              <w:rStyle w:val="Heading1Char"/>
              <w:b w:val="0"/>
            </w:rPr>
          </w:pPr>
          <w:r w:rsidRPr="006148AB">
            <w:rPr>
              <w:rStyle w:val="Heading1Char"/>
            </w:rPr>
            <w:t>Contents</w:t>
          </w:r>
        </w:p>
        <w:p w14:paraId="6EA00AE9" w14:textId="437DA58C" w:rsidR="002A2D7A" w:rsidRDefault="00EA1302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66547047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1: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_Toc66547047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F3278E">
              <w:rPr>
                <w:noProof/>
                <w:webHidden/>
              </w:rPr>
              <w:t>4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CCF87FB" w14:textId="55B7C8D7" w:rsidR="002A2D7A" w:rsidRDefault="008A114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48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_Toc66547048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F3278E">
              <w:rPr>
                <w:noProof/>
                <w:webHidden/>
              </w:rPr>
              <w:t>4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10A05B10" w14:textId="5E639216" w:rsidR="002A2D7A" w:rsidRDefault="008A114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49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_Toc66547049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F3278E">
              <w:rPr>
                <w:noProof/>
                <w:webHidden/>
              </w:rPr>
              <w:t>4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72D23519" w14:textId="63C1C190" w:rsidR="002A2D7A" w:rsidRDefault="008A114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0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_Toc66547050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F3278E">
              <w:rPr>
                <w:noProof/>
                <w:webHidden/>
              </w:rPr>
              <w:t>4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54BFA72" w14:textId="7606A978" w:rsidR="002A2D7A" w:rsidRDefault="008A114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1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_Toc66547051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F3278E">
              <w:rPr>
                <w:noProof/>
                <w:webHidden/>
              </w:rPr>
              <w:t>4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ED38C5A" w14:textId="37F3EECB" w:rsidR="002A2D7A" w:rsidRDefault="008A114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2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_Toc66547052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F3278E">
              <w:rPr>
                <w:noProof/>
                <w:webHidden/>
              </w:rPr>
              <w:t>4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4BC4797" w14:textId="7C63C606" w:rsidR="002A2D7A" w:rsidRDefault="008A114B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66547053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2: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_Toc66547053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F3278E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66133F19" w14:textId="0CE1C493" w:rsidR="002A2D7A" w:rsidRDefault="008A114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4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_Toc66547054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F3278E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B689AB8" w14:textId="28643CA0" w:rsidR="002A2D7A" w:rsidRDefault="008A114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5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_Toc66547055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F3278E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7044941" w14:textId="64AAF489" w:rsidR="002A2D7A" w:rsidRDefault="008A114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6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_Toc66547056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F3278E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A7B163D" w14:textId="3C6EA523" w:rsidR="002A2D7A" w:rsidRDefault="008A114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7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_Toc66547057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F3278E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F10CA8C" w14:textId="5FC9E92D" w:rsidR="002A2D7A" w:rsidRDefault="008A114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8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_Toc66547058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F3278E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32373307" w14:textId="7A124C4B" w:rsidR="002A2D7A" w:rsidRDefault="008A114B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66547059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3: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_Toc66547059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F3278E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AAD690A" w14:textId="17EFFF7F" w:rsidR="002A2D7A" w:rsidRDefault="008A114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0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_Toc66547060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F3278E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39A361C6" w14:textId="68758F51" w:rsidR="002A2D7A" w:rsidRDefault="008A114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1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_Toc66547061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F3278E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BEACB29" w14:textId="29C9E4AB" w:rsidR="002A2D7A" w:rsidRDefault="008A114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2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_Toc66547062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F3278E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980C2C2" w14:textId="24AF4DED" w:rsidR="002A2D7A" w:rsidRDefault="008A114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3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_Toc66547063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F3278E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BBC3E4E" w14:textId="51EE1652" w:rsidR="002A2D7A" w:rsidRDefault="008A114B">
          <w:pPr>
            <w:pStyle w:val="TOC2"/>
            <w:tabs>
              <w:tab w:val="left" w:pos="1100"/>
              <w:tab w:val="right" w:leader="dot" w:pos="10160"/>
            </w:tabs>
            <w:rPr>
              <w:rStyle w:val="Hyperlink"/>
              <w:noProof/>
            </w:rPr>
          </w:pPr>
          <w:hyperlink w:anchor="_Toc66547064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_Toc66547064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F3278E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0F9F539" w14:textId="7D4BFF1F" w:rsidR="002A2D7A" w:rsidRDefault="002A2D7A" w:rsidP="002A2D7A"/>
        <w:p w14:paraId="67873967" w14:textId="491CC577" w:rsidR="002A2D7A" w:rsidRDefault="002A2D7A" w:rsidP="002A2D7A">
          <w:r>
            <w:t>DAY1_ACTIVITY:</w:t>
          </w:r>
        </w:p>
        <w:p w14:paraId="6FD049A8" w14:textId="47041CB9" w:rsidR="002A2D7A" w:rsidRDefault="002A2D7A" w:rsidP="002A2D7A">
          <w:r>
            <w:t xml:space="preserve">     A</w:t>
          </w:r>
          <w:r w:rsidR="00E87241">
            <w:t>.</w:t>
          </w:r>
          <w:r>
            <w:t xml:space="preserve">      Description………………………………………………………………………………………………………………………………..……</w:t>
          </w:r>
          <w:r w:rsidR="00E87241">
            <w:t>….</w:t>
          </w:r>
        </w:p>
        <w:p w14:paraId="03CEB9E1" w14:textId="74A8805F" w:rsidR="00E87241" w:rsidRDefault="00E87241" w:rsidP="002A2D7A">
          <w:r>
            <w:t xml:space="preserve">     B.      LEARNING OUTPUT……………………………………..……………………………………………………………………………………..</w:t>
          </w:r>
        </w:p>
        <w:p w14:paraId="3DC7DA4E" w14:textId="77777777" w:rsidR="00E87241" w:rsidRDefault="00E87241" w:rsidP="002A2D7A">
          <w:r>
            <w:t xml:space="preserve">     C.      CHALLENGES………………………………………………………………………………………………………………………………………</w:t>
          </w:r>
        </w:p>
        <w:p w14:paraId="7F51B106" w14:textId="1AD82A1B" w:rsidR="00E87241" w:rsidRDefault="00E87241" w:rsidP="00E87241">
          <w:pPr>
            <w:ind w:firstLine="0"/>
          </w:pPr>
          <w:r>
            <w:t xml:space="preserve">            D.      RESOURCES………………………………………………………………………………………………………………………………………..</w:t>
          </w:r>
        </w:p>
        <w:p w14:paraId="71D4173C" w14:textId="6CB6E9EF" w:rsidR="00E87241" w:rsidRDefault="00E87241" w:rsidP="00E87241">
          <w:pPr>
            <w:ind w:firstLine="0"/>
          </w:pPr>
          <w:r>
            <w:t xml:space="preserve">            E.       SUBMISSION……………………………………………………………………………………………………………………………………..</w:t>
          </w:r>
        </w:p>
        <w:p w14:paraId="57B62CE3" w14:textId="63FDD239" w:rsidR="00E87241" w:rsidRDefault="00E87241" w:rsidP="00E87241">
          <w:pPr>
            <w:ind w:firstLine="0"/>
          </w:pPr>
        </w:p>
        <w:p w14:paraId="1B76C57A" w14:textId="615DE0F9" w:rsidR="00E87241" w:rsidRDefault="00E87241" w:rsidP="00E87241">
          <w:pPr>
            <w:ind w:firstLine="0"/>
          </w:pPr>
          <w:r>
            <w:t xml:space="preserve">      </w:t>
          </w:r>
        </w:p>
        <w:p w14:paraId="48D368BB" w14:textId="77777777" w:rsidR="00E87241" w:rsidRDefault="00E87241" w:rsidP="00E87241">
          <w:pPr>
            <w:ind w:firstLine="0"/>
          </w:pPr>
        </w:p>
        <w:p w14:paraId="287D1788" w14:textId="77777777" w:rsidR="00E87241" w:rsidRPr="002A2D7A" w:rsidRDefault="00E87241" w:rsidP="00E87241">
          <w:pPr>
            <w:ind w:firstLine="0"/>
          </w:pPr>
        </w:p>
        <w:p w14:paraId="648B2F81" w14:textId="6323C742" w:rsidR="00EA1302" w:rsidRPr="002A2D7A" w:rsidRDefault="00EA1302" w:rsidP="002A2D7A">
          <w:pPr>
            <w:ind w:firstLine="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7940E9FD" w14:textId="77777777" w:rsidR="003E6B33" w:rsidRDefault="003E6B33" w:rsidP="003E6B33">
      <w:pPr>
        <w:ind w:firstLine="0"/>
      </w:pPr>
    </w:p>
    <w:p w14:paraId="03CF0BB3" w14:textId="781D70C5" w:rsidR="007936BF" w:rsidRDefault="007936BF" w:rsidP="007936BF">
      <w:pPr>
        <w:pStyle w:val="PreHead"/>
        <w:spacing w:after="240"/>
      </w:pPr>
    </w:p>
    <w:p w14:paraId="6CB48E07" w14:textId="2A6FF9AE" w:rsidR="002A2D7A" w:rsidRPr="00E87241" w:rsidRDefault="007C2297">
      <w:pPr>
        <w:ind w:firstLine="0"/>
      </w:pPr>
      <w:r>
        <w:br w:type="page"/>
      </w:r>
      <w:bookmarkEnd w:id="0"/>
      <w:bookmarkEnd w:id="1"/>
      <w:bookmarkEnd w:id="2"/>
      <w:bookmarkEnd w:id="3"/>
    </w:p>
    <w:p w14:paraId="3574110B" w14:textId="77777777" w:rsidR="002A2D7A" w:rsidRDefault="002A2D7A">
      <w:pPr>
        <w:ind w:firstLine="0"/>
        <w:rPr>
          <w:rFonts w:ascii="Times New Roman" w:hAnsi="Times New Roman"/>
          <w:b/>
          <w:bCs/>
          <w:sz w:val="32"/>
          <w:szCs w:val="24"/>
        </w:rPr>
      </w:pPr>
    </w:p>
    <w:p w14:paraId="178DF383" w14:textId="6C9EA85F" w:rsidR="00080D9D" w:rsidRPr="00F150A7" w:rsidRDefault="00D825AE" w:rsidP="00AF72DE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sz w:val="32"/>
        </w:rPr>
      </w:pPr>
      <w:bookmarkStart w:id="5" w:name="_Toc66547047"/>
      <w:r w:rsidRPr="00F150A7">
        <w:rPr>
          <w:rFonts w:ascii="Times New Roman" w:hAnsi="Times New Roman"/>
          <w:sz w:val="32"/>
        </w:rPr>
        <w:t>Task 1:</w:t>
      </w:r>
      <w:bookmarkEnd w:id="5"/>
    </w:p>
    <w:p w14:paraId="4ECE39B8" w14:textId="2E2360F7" w:rsidR="00BA4849" w:rsidRPr="00F150A7" w:rsidRDefault="00BA4849" w:rsidP="00A556EC">
      <w:pPr>
        <w:pStyle w:val="Heading2"/>
      </w:pPr>
      <w:bookmarkStart w:id="6" w:name="_Toc66547048"/>
      <w:r w:rsidRPr="00F150A7">
        <w:t>Description</w:t>
      </w:r>
      <w:bookmarkEnd w:id="6"/>
    </w:p>
    <w:p w14:paraId="1E4BABD0" w14:textId="15B8E43B" w:rsidR="00BA4849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To create a single project and implement INTERRUPT, ADC and UART using FreeRTOS.</w:t>
      </w:r>
      <w:r w:rsidR="003F6B09" w:rsidRPr="00F150A7">
        <w:rPr>
          <w:rFonts w:ascii="Times New Roman" w:hAnsi="Times New Roman"/>
          <w:sz w:val="24"/>
          <w:szCs w:val="24"/>
        </w:rPr>
        <w:t xml:space="preserve"> We have taken two tasks, one is with ADC and one with LED.</w:t>
      </w:r>
    </w:p>
    <w:p w14:paraId="58891FCF" w14:textId="0BE0827A" w:rsidR="00BA4849" w:rsidRPr="00F150A7" w:rsidRDefault="00BA4849" w:rsidP="00A556EC">
      <w:pPr>
        <w:pStyle w:val="Heading2"/>
      </w:pPr>
      <w:bookmarkStart w:id="7" w:name="_Toc66547049"/>
      <w:r w:rsidRPr="00F150A7">
        <w:t>Learning Outcome</w:t>
      </w:r>
      <w:bookmarkEnd w:id="7"/>
    </w:p>
    <w:p w14:paraId="03E55E52" w14:textId="27EE8980" w:rsidR="00ED0204" w:rsidRPr="00F150A7" w:rsidRDefault="003F6B09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By pressing a button its changing from task 1 to task 2 with the help of using semaphore.</w:t>
      </w:r>
    </w:p>
    <w:p w14:paraId="051DC686" w14:textId="7DD138AC" w:rsidR="003F6B09" w:rsidRPr="00F150A7" w:rsidRDefault="003F6B09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Learned how to implement INTERRUP</w:t>
      </w:r>
      <w:r w:rsidR="00F150A7" w:rsidRPr="00F150A7">
        <w:rPr>
          <w:rFonts w:ascii="Times New Roman" w:hAnsi="Times New Roman"/>
          <w:sz w:val="24"/>
          <w:szCs w:val="24"/>
        </w:rPr>
        <w:t>T</w:t>
      </w:r>
      <w:r w:rsidRPr="00F150A7">
        <w:rPr>
          <w:rFonts w:ascii="Times New Roman" w:hAnsi="Times New Roman"/>
          <w:sz w:val="24"/>
          <w:szCs w:val="24"/>
        </w:rPr>
        <w:t>, ADC and UART using FREERTOS.</w:t>
      </w:r>
    </w:p>
    <w:p w14:paraId="1F962B7B" w14:textId="76A065A2" w:rsidR="00BA4849" w:rsidRPr="00F150A7" w:rsidRDefault="00BA4849" w:rsidP="00A556EC">
      <w:pPr>
        <w:pStyle w:val="Heading2"/>
      </w:pPr>
      <w:bookmarkStart w:id="8" w:name="_Toc66547050"/>
      <w:r w:rsidRPr="00F150A7">
        <w:t>Challenges</w:t>
      </w:r>
      <w:bookmarkEnd w:id="8"/>
    </w:p>
    <w:p w14:paraId="0267F031" w14:textId="4D3490CC" w:rsidR="00BA4849" w:rsidRPr="00F150A7" w:rsidRDefault="003C308A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 Understanding and implementing the concepts of RTOS.</w:t>
      </w:r>
    </w:p>
    <w:p w14:paraId="5F0EDB02" w14:textId="74781250" w:rsidR="00BA4849" w:rsidRPr="00F150A7" w:rsidRDefault="00BA4849" w:rsidP="00A556EC">
      <w:pPr>
        <w:pStyle w:val="Heading2"/>
      </w:pPr>
      <w:bookmarkStart w:id="9" w:name="_Toc66547051"/>
      <w:r w:rsidRPr="00F150A7">
        <w:t>Resources</w:t>
      </w:r>
      <w:bookmarkEnd w:id="9"/>
    </w:p>
    <w:p w14:paraId="6842F7E1" w14:textId="41BD4420" w:rsidR="00ED0204" w:rsidRPr="00F150A7" w:rsidRDefault="008A114B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5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https://www.youtube.com/watch?v=muOL9SH0p9g&amp;list=PLfIJKC1ud8gj1t2y36sabPT4YcKzmN_5D&amp;index=1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14EB689A" w14:textId="681E101F" w:rsidR="00EB4D07" w:rsidRPr="00F150A7" w:rsidRDefault="008A114B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6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https://www.youtube.com/watch?v=k_fHypOMk9s&amp;list=PLfIJKC1ud8gj1t2y36sabPT4YcKzmN_5D&amp;index=2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645D7576" w14:textId="3D204FDA" w:rsidR="00EB4D07" w:rsidRPr="00F150A7" w:rsidRDefault="008A114B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7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https://www.youtube.com/watch?v=SsBgNFEpfFE&amp;list=PLfIJKC1ud8gj1t2y36sabPT4YcKzmN_5D&amp;index=3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1BA43DBB" w14:textId="572B6D5E" w:rsidR="00EB4D07" w:rsidRPr="00F150A7" w:rsidRDefault="008A114B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8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https://www.youtube.com/watch?v=piC_aYENyxo&amp;list=PLfIJKC1ud8gj1t2y36sabPT4YcKzmN_5D&amp;index=4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4370C7EB" w14:textId="47063282" w:rsidR="004D6EE0" w:rsidRPr="00F150A7" w:rsidRDefault="00BA4849" w:rsidP="00A556EC">
      <w:pPr>
        <w:pStyle w:val="Heading2"/>
      </w:pPr>
      <w:bookmarkStart w:id="10" w:name="_Toc66547052"/>
      <w:r w:rsidRPr="00F150A7">
        <w:t>Submission</w:t>
      </w:r>
      <w:bookmarkEnd w:id="10"/>
    </w:p>
    <w:p w14:paraId="31076D00" w14:textId="6E25126D" w:rsidR="007936BF" w:rsidRPr="00F150A7" w:rsidRDefault="00A556EC" w:rsidP="00F150A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7936BF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19" w:history="1">
        <w:r w:rsidR="0081312C" w:rsidRPr="00F66233">
          <w:rPr>
            <w:rStyle w:val="Hyperlink"/>
          </w:rPr>
          <w:t>https://github.com/99003684/RTOS_Submissions</w:t>
        </w:r>
      </w:hyperlink>
      <w:r w:rsidR="0081312C">
        <w:t xml:space="preserve"> </w:t>
      </w:r>
      <w:r w:rsidR="00F150A7" w:rsidRPr="00F150A7">
        <w:rPr>
          <w:rFonts w:ascii="Times New Roman" w:hAnsi="Times New Roman"/>
          <w:sz w:val="24"/>
          <w:szCs w:val="24"/>
        </w:rPr>
        <w:t xml:space="preserve"> </w:t>
      </w:r>
    </w:p>
    <w:p w14:paraId="7FD58B44" w14:textId="77777777" w:rsidR="007936BF" w:rsidRPr="00F150A7" w:rsidRDefault="007936BF" w:rsidP="00F150A7">
      <w:pPr>
        <w:jc w:val="both"/>
        <w:rPr>
          <w:rFonts w:ascii="Times New Roman" w:hAnsi="Times New Roman"/>
          <w:sz w:val="24"/>
          <w:szCs w:val="24"/>
        </w:rPr>
      </w:pPr>
    </w:p>
    <w:p w14:paraId="53CC7087" w14:textId="5635A1A0" w:rsidR="00BA4849" w:rsidRPr="00F150A7" w:rsidRDefault="00BA4849" w:rsidP="00F150A7">
      <w:pPr>
        <w:jc w:val="both"/>
        <w:rPr>
          <w:rFonts w:ascii="Times New Roman" w:hAnsi="Times New Roman"/>
          <w:sz w:val="24"/>
          <w:szCs w:val="24"/>
        </w:rPr>
      </w:pPr>
    </w:p>
    <w:p w14:paraId="10BA7BCA" w14:textId="7B7CDE76" w:rsidR="00ED0204" w:rsidRPr="00F150A7" w:rsidRDefault="00ED0204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br w:type="page"/>
      </w:r>
    </w:p>
    <w:p w14:paraId="006F6209" w14:textId="1E4B2467" w:rsidR="00ED0204" w:rsidRPr="00F150A7" w:rsidRDefault="00D825AE" w:rsidP="00AF72DE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sz w:val="32"/>
        </w:rPr>
      </w:pPr>
      <w:bookmarkStart w:id="11" w:name="_Toc66547053"/>
      <w:r w:rsidRPr="00F150A7">
        <w:rPr>
          <w:rFonts w:ascii="Times New Roman" w:hAnsi="Times New Roman"/>
          <w:sz w:val="32"/>
        </w:rPr>
        <w:lastRenderedPageBreak/>
        <w:t>Task 2:</w:t>
      </w:r>
      <w:bookmarkEnd w:id="11"/>
    </w:p>
    <w:p w14:paraId="3A3DE95B" w14:textId="6328E651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2" w:name="_Toc66547054"/>
      <w:r w:rsidRPr="00F150A7">
        <w:t>Description</w:t>
      </w:r>
      <w:bookmarkEnd w:id="12"/>
    </w:p>
    <w:p w14:paraId="33189C46" w14:textId="75773D0B" w:rsidR="006F1885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This task is to implement a GPIO interrupt which signal a task that reads the value of ADC and send it to another task using Queue and second task will read from Queue and write it to UART.</w:t>
      </w:r>
    </w:p>
    <w:p w14:paraId="5C27A388" w14:textId="7ADEAB74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3" w:name="_Toc66547055"/>
      <w:r w:rsidRPr="00F150A7">
        <w:t>Learning Outcome</w:t>
      </w:r>
      <w:bookmarkEnd w:id="13"/>
    </w:p>
    <w:p w14:paraId="7D74A37A" w14:textId="4E898093" w:rsidR="0041119B" w:rsidRPr="00F150A7" w:rsidRDefault="003C308A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1</w:t>
      </w:r>
      <w:r w:rsidRPr="00F150A7">
        <w:rPr>
          <w:rFonts w:ascii="Times New Roman" w:hAnsi="Times New Roman"/>
          <w:sz w:val="24"/>
          <w:szCs w:val="24"/>
          <w:vertAlign w:val="superscript"/>
        </w:rPr>
        <w:t>st</w:t>
      </w:r>
      <w:r w:rsidRPr="00F150A7">
        <w:rPr>
          <w:rFonts w:ascii="Times New Roman" w:hAnsi="Times New Roman"/>
          <w:sz w:val="24"/>
          <w:szCs w:val="24"/>
        </w:rPr>
        <w:t xml:space="preserve"> task </w:t>
      </w:r>
      <w:r w:rsidR="0041119B" w:rsidRPr="00F150A7">
        <w:rPr>
          <w:rFonts w:ascii="Times New Roman" w:hAnsi="Times New Roman"/>
          <w:sz w:val="24"/>
          <w:szCs w:val="24"/>
        </w:rPr>
        <w:t>excuted with returing ADC value and sent it to another task using queue.</w:t>
      </w:r>
    </w:p>
    <w:p w14:paraId="62DB0251" w14:textId="423F9EFB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4" w:name="_Toc66547056"/>
      <w:r w:rsidRPr="00F150A7">
        <w:t>Challenges</w:t>
      </w:r>
      <w:bookmarkEnd w:id="14"/>
    </w:p>
    <w:p w14:paraId="6A8C3A76" w14:textId="77777777" w:rsidR="00F150A7" w:rsidRPr="00F150A7" w:rsidRDefault="0041119B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Finding relevant topics</w:t>
      </w:r>
    </w:p>
    <w:p w14:paraId="387795ED" w14:textId="7991D458" w:rsidR="006F1885" w:rsidRPr="00F150A7" w:rsidRDefault="0041119B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understanding and implementing them.</w:t>
      </w:r>
    </w:p>
    <w:p w14:paraId="18923E62" w14:textId="20913F1D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5" w:name="_Toc66547057"/>
      <w:r w:rsidRPr="00F150A7">
        <w:t>Resources</w:t>
      </w:r>
      <w:bookmarkEnd w:id="15"/>
    </w:p>
    <w:p w14:paraId="7E15D543" w14:textId="661A9837" w:rsidR="006F1885" w:rsidRPr="00F150A7" w:rsidRDefault="008A114B" w:rsidP="00F150A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hyperlink r:id="rId20" w:history="1">
        <w:r w:rsidR="0041119B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https://www.youtube.com/watch?v=J6J8EUcw6qU&amp;list=PLfIJKC1ud8gj1t2y36sabPT4YcKzmN_5D&amp;index=5</w:t>
        </w:r>
      </w:hyperlink>
      <w:r w:rsidR="0041119B" w:rsidRPr="00F150A7">
        <w:rPr>
          <w:rFonts w:ascii="Times New Roman" w:hAnsi="Times New Roman"/>
          <w:sz w:val="24"/>
          <w:szCs w:val="24"/>
        </w:rPr>
        <w:t xml:space="preserve"> </w:t>
      </w:r>
    </w:p>
    <w:p w14:paraId="254E560B" w14:textId="12ED5A61" w:rsidR="0041119B" w:rsidRPr="00F150A7" w:rsidRDefault="008A114B" w:rsidP="00F150A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hyperlink r:id="rId21" w:history="1">
        <w:r w:rsidR="0041119B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https://www.youtube.com/watch?v=49Q4p4ARpng&amp;list=PLfIJKC1ud8gj1t2y36sabPT4YcKzmN_5D&amp;index=6</w:t>
        </w:r>
      </w:hyperlink>
      <w:r w:rsidR="0041119B" w:rsidRPr="00F150A7">
        <w:rPr>
          <w:rFonts w:ascii="Times New Roman" w:hAnsi="Times New Roman"/>
          <w:sz w:val="24"/>
          <w:szCs w:val="24"/>
        </w:rPr>
        <w:t xml:space="preserve"> </w:t>
      </w:r>
    </w:p>
    <w:p w14:paraId="0AABED7D" w14:textId="090CB473" w:rsidR="00BA4849" w:rsidRPr="00F150A7" w:rsidRDefault="00ED0204" w:rsidP="00A556EC">
      <w:pPr>
        <w:pStyle w:val="Heading2"/>
        <w:numPr>
          <w:ilvl w:val="1"/>
          <w:numId w:val="22"/>
        </w:numPr>
      </w:pPr>
      <w:bookmarkStart w:id="16" w:name="_Toc66547058"/>
      <w:r w:rsidRPr="00F150A7">
        <w:t>Submission</w:t>
      </w:r>
      <w:bookmarkEnd w:id="16"/>
    </w:p>
    <w:p w14:paraId="1E68B669" w14:textId="2AE315EE" w:rsidR="007936BF" w:rsidRPr="00F150A7" w:rsidRDefault="00A556EC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7936BF" w:rsidRPr="00F150A7">
        <w:rPr>
          <w:rFonts w:ascii="Times New Roman" w:hAnsi="Times New Roman"/>
          <w:sz w:val="24"/>
          <w:szCs w:val="24"/>
        </w:rPr>
        <w:t>GIT HUB:</w:t>
      </w:r>
      <w:r w:rsidR="00F150A7" w:rsidRPr="00F150A7">
        <w:rPr>
          <w:rFonts w:ascii="Times New Roman" w:hAnsi="Times New Roman"/>
          <w:sz w:val="24"/>
          <w:szCs w:val="24"/>
        </w:rPr>
        <w:t xml:space="preserve"> </w:t>
      </w:r>
      <w:hyperlink r:id="rId22" w:history="1">
        <w:r w:rsidR="0081312C" w:rsidRPr="00F66233">
          <w:rPr>
            <w:rStyle w:val="Hyperlink"/>
          </w:rPr>
          <w:t>https://github.com/99003684/RTOS_Submissions</w:t>
        </w:r>
      </w:hyperlink>
      <w:r w:rsidR="0081312C">
        <w:t xml:space="preserve"> </w:t>
      </w:r>
    </w:p>
    <w:p w14:paraId="3F049ABE" w14:textId="77777777" w:rsidR="007936BF" w:rsidRPr="00F150A7" w:rsidRDefault="007936BF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65D7CDDD" w14:textId="662CC5CD" w:rsidR="0069461E" w:rsidRPr="00F150A7" w:rsidRDefault="0069461E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br w:type="page"/>
      </w:r>
    </w:p>
    <w:p w14:paraId="7F1116BA" w14:textId="799FDBE2" w:rsidR="0069461E" w:rsidRPr="00F150A7" w:rsidRDefault="00D825AE" w:rsidP="00AF72DE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sz w:val="32"/>
        </w:rPr>
      </w:pPr>
      <w:bookmarkStart w:id="17" w:name="_Toc66547059"/>
      <w:r w:rsidRPr="00F150A7">
        <w:rPr>
          <w:rFonts w:ascii="Times New Roman" w:hAnsi="Times New Roman"/>
          <w:sz w:val="32"/>
        </w:rPr>
        <w:lastRenderedPageBreak/>
        <w:t>Task 3:</w:t>
      </w:r>
      <w:bookmarkEnd w:id="17"/>
    </w:p>
    <w:p w14:paraId="2B52FDB7" w14:textId="4EF3D237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18" w:name="_Toc66547060"/>
      <w:r w:rsidRPr="00F150A7">
        <w:t>Description</w:t>
      </w:r>
      <w:r w:rsidR="00D825AE" w:rsidRPr="00F150A7">
        <w:t>:</w:t>
      </w:r>
      <w:bookmarkEnd w:id="18"/>
    </w:p>
    <w:p w14:paraId="29DC1B77" w14:textId="46A0D7D3" w:rsidR="0069461E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This task is to implement </w:t>
      </w:r>
      <w:r w:rsidR="0012460C" w:rsidRPr="00F150A7">
        <w:rPr>
          <w:rFonts w:ascii="Times New Roman" w:hAnsi="Times New Roman"/>
          <w:sz w:val="24"/>
          <w:szCs w:val="24"/>
        </w:rPr>
        <w:t>ADC, PWM and various protocols(SPI/I2C/UART) using STM32F407 board and using software timer of RTOS.</w:t>
      </w:r>
      <w:r w:rsidR="00766774" w:rsidRPr="00F150A7">
        <w:rPr>
          <w:rFonts w:ascii="Times New Roman" w:hAnsi="Times New Roman"/>
          <w:sz w:val="24"/>
          <w:szCs w:val="24"/>
        </w:rPr>
        <w:t xml:space="preserve"> Implemented software timer both the one-shot and periodic timer for protocols and coming to one-shot when the timer expires task wont restart again and coming to periodic timer, timer will be automatically be restarted when it expires. </w:t>
      </w:r>
      <w:r w:rsidR="0012460C" w:rsidRPr="00F150A7">
        <w:rPr>
          <w:rFonts w:ascii="Times New Roman" w:hAnsi="Times New Roman"/>
          <w:sz w:val="24"/>
          <w:szCs w:val="24"/>
        </w:rPr>
        <w:t xml:space="preserve"> </w:t>
      </w:r>
    </w:p>
    <w:p w14:paraId="7C1670BB" w14:textId="4ABE4E3E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19" w:name="_Toc66547061"/>
      <w:r w:rsidRPr="00F150A7">
        <w:t>Learning Outcome</w:t>
      </w:r>
      <w:bookmarkEnd w:id="19"/>
    </w:p>
    <w:p w14:paraId="043975BC" w14:textId="524F8654" w:rsidR="0069461E" w:rsidRPr="00F150A7" w:rsidRDefault="00766774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What we have done and outcome of this task is Implemented software timer both the one-shot and periodic timer for protocols and coming to one-shot when the timer expires task wont restart again and coming to periodic timer, timer will be automatically be restarted when it expires. </w:t>
      </w:r>
    </w:p>
    <w:p w14:paraId="2B6666D8" w14:textId="4D308FD8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20" w:name="_Toc66547062"/>
      <w:r w:rsidRPr="00F150A7">
        <w:t>Challenges</w:t>
      </w:r>
      <w:bookmarkEnd w:id="20"/>
    </w:p>
    <w:p w14:paraId="12843321" w14:textId="1B28D2C6" w:rsidR="0069461E" w:rsidRPr="00F150A7" w:rsidRDefault="00766774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Finding relevant topics for how </w:t>
      </w:r>
      <w:r w:rsidR="007936BF" w:rsidRPr="00F150A7">
        <w:rPr>
          <w:rFonts w:ascii="Times New Roman" w:hAnsi="Times New Roman"/>
          <w:sz w:val="24"/>
          <w:szCs w:val="24"/>
        </w:rPr>
        <w:t>to implement software timer for the application</w:t>
      </w:r>
    </w:p>
    <w:p w14:paraId="74AA377A" w14:textId="4F73E9DD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21" w:name="_Toc66547063"/>
      <w:r w:rsidRPr="00F150A7">
        <w:t>Resources</w:t>
      </w:r>
      <w:bookmarkEnd w:id="21"/>
    </w:p>
    <w:p w14:paraId="273E9F70" w14:textId="0314BD74" w:rsidR="00502FED" w:rsidRPr="00F150A7" w:rsidRDefault="008A114B" w:rsidP="00F150A7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hyperlink r:id="rId23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https://www.youtube.com/watch?v=9H6vhgxQTTk&amp;list=PLfIJKC1ud8gj1t2y36sabPT4YcKzmN_5D&amp;index=9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75F03DF0" w14:textId="6F4700DC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22" w:name="_Toc66547064"/>
      <w:r w:rsidRPr="00F150A7">
        <w:t>Submission</w:t>
      </w:r>
      <w:bookmarkEnd w:id="22"/>
    </w:p>
    <w:p w14:paraId="0023F8A7" w14:textId="075CB9C2" w:rsidR="002B4F6B" w:rsidRPr="00F150A7" w:rsidRDefault="00A556EC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F150A7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24" w:history="1">
        <w:r w:rsidR="0081312C" w:rsidRPr="00F66233">
          <w:rPr>
            <w:rStyle w:val="Hyperlink"/>
          </w:rPr>
          <w:t>https://github.com/99003684/RTOS_Submissions</w:t>
        </w:r>
      </w:hyperlink>
      <w:r w:rsidR="0081312C">
        <w:t xml:space="preserve"> </w:t>
      </w:r>
    </w:p>
    <w:p w14:paraId="711637AA" w14:textId="58F03868" w:rsidR="00F150A7" w:rsidRPr="00F150A7" w:rsidRDefault="00F150A7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12B0CD51" w14:textId="24267157" w:rsidR="00E87241" w:rsidRDefault="00E87241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1D6EA99" w14:textId="7D658BCA" w:rsidR="00F150A7" w:rsidRPr="00E87241" w:rsidRDefault="00E87241" w:rsidP="00AF72DE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E87241">
        <w:rPr>
          <w:rFonts w:ascii="Times New Roman" w:hAnsi="Times New Roman"/>
          <w:b/>
          <w:sz w:val="24"/>
          <w:szCs w:val="24"/>
        </w:rPr>
        <w:lastRenderedPageBreak/>
        <w:t>DAY1_ACTIVITY:</w:t>
      </w:r>
    </w:p>
    <w:p w14:paraId="3BB0AF9B" w14:textId="2DA754C7" w:rsidR="00E87241" w:rsidRDefault="00E87241" w:rsidP="007936BF">
      <w:pPr>
        <w:ind w:firstLine="0"/>
        <w:rPr>
          <w:rFonts w:ascii="Times New Roman" w:hAnsi="Times New Roman"/>
          <w:sz w:val="24"/>
          <w:szCs w:val="24"/>
        </w:rPr>
      </w:pPr>
    </w:p>
    <w:p w14:paraId="66CB22AE" w14:textId="23098E90" w:rsidR="00E87241" w:rsidRDefault="00E87241" w:rsidP="00A556EC">
      <w:pPr>
        <w:pStyle w:val="Heading2"/>
        <w:numPr>
          <w:ilvl w:val="0"/>
          <w:numId w:val="25"/>
        </w:numPr>
      </w:pPr>
      <w:r w:rsidRPr="00F150A7">
        <w:t>Description:</w:t>
      </w:r>
    </w:p>
    <w:p w14:paraId="63714FB8" w14:textId="77777777" w:rsidR="00E87241" w:rsidRDefault="00E87241" w:rsidP="00E87241">
      <w:pPr>
        <w:pStyle w:val="NormalWeb"/>
        <w:ind w:left="360"/>
      </w:pPr>
      <w:r>
        <w:t xml:space="preserve">C Programming question. </w:t>
      </w:r>
    </w:p>
    <w:p w14:paraId="0D0C31F8" w14:textId="77777777" w:rsidR="00E87241" w:rsidRDefault="00E87241" w:rsidP="00E87241">
      <w:pPr>
        <w:pStyle w:val="NormalWeb"/>
        <w:ind w:left="360"/>
      </w:pPr>
      <w:r>
        <w:t xml:space="preserve">· Write a program to extract valid data if present, and pass it to the resultant array. </w:t>
      </w:r>
    </w:p>
    <w:p w14:paraId="27E5AEB1" w14:textId="77777777" w:rsidR="00E87241" w:rsidRDefault="00E87241" w:rsidP="00E87241">
      <w:pPr>
        <w:pStyle w:val="NormalWeb"/>
        <w:ind w:left="360"/>
      </w:pPr>
      <w:r>
        <w:t>· Watched videos on Introduction to FreeRTOS</w:t>
      </w:r>
    </w:p>
    <w:p w14:paraId="40AF020E" w14:textId="77777777" w:rsidR="00E87241" w:rsidRPr="00E87241" w:rsidRDefault="00E87241" w:rsidP="00E87241">
      <w:pPr>
        <w:ind w:left="360"/>
      </w:pPr>
    </w:p>
    <w:p w14:paraId="4BD8C54F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Learning Outcome</w:t>
      </w:r>
    </w:p>
    <w:p w14:paraId="7E616D05" w14:textId="77777777" w:rsidR="00A556EC" w:rsidRDefault="00A556EC" w:rsidP="00E87241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Learned how to implement a array of structures in a application.</w:t>
      </w:r>
    </w:p>
    <w:p w14:paraId="5616328D" w14:textId="16BFFB0A" w:rsidR="00E87241" w:rsidRPr="00F150A7" w:rsidRDefault="00A556EC" w:rsidP="00A556EC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Learned how to extract valid data from a data packet.</w:t>
      </w:r>
      <w:r w:rsidR="00E87241" w:rsidRPr="00F150A7">
        <w:rPr>
          <w:rFonts w:ascii="Times New Roman" w:hAnsi="Times New Roman"/>
          <w:sz w:val="24"/>
          <w:szCs w:val="24"/>
        </w:rPr>
        <w:t xml:space="preserve"> </w:t>
      </w:r>
    </w:p>
    <w:p w14:paraId="2C9E36AC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Challenges</w:t>
      </w:r>
    </w:p>
    <w:p w14:paraId="4CA42A18" w14:textId="190998C2" w:rsidR="00E87241" w:rsidRPr="00F150A7" w:rsidRDefault="00E87241" w:rsidP="00E87241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Finding relevan</w:t>
      </w:r>
      <w:r w:rsidR="00A556EC">
        <w:rPr>
          <w:rFonts w:ascii="Times New Roman" w:hAnsi="Times New Roman"/>
          <w:sz w:val="24"/>
          <w:szCs w:val="24"/>
        </w:rPr>
        <w:t>t topics for how to implement array of structures in application.</w:t>
      </w:r>
    </w:p>
    <w:p w14:paraId="50EFAABE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Resources</w:t>
      </w:r>
    </w:p>
    <w:p w14:paraId="0FCC8F12" w14:textId="7CA5E0E8" w:rsidR="00A556EC" w:rsidRDefault="008A114B" w:rsidP="00A556EC">
      <w:pPr>
        <w:pStyle w:val="Heading2"/>
      </w:pPr>
      <w:hyperlink r:id="rId25" w:history="1">
        <w:r w:rsidR="00A556EC" w:rsidRPr="006B6A3E">
          <w:rPr>
            <w:rStyle w:val="Hyperlink"/>
            <w:rFonts w:ascii="Times New Roman" w:hAnsi="Times New Roman"/>
          </w:rPr>
          <w:t>http://www.throwtheswitch.org/unity</w:t>
        </w:r>
      </w:hyperlink>
      <w:r w:rsidR="00A556EC">
        <w:t xml:space="preserve"> </w:t>
      </w:r>
    </w:p>
    <w:p w14:paraId="02B20E63" w14:textId="0E15C75B" w:rsidR="00A556EC" w:rsidRPr="00A556EC" w:rsidRDefault="008A114B" w:rsidP="00A556EC">
      <w:pPr>
        <w:pStyle w:val="Heading2"/>
      </w:pPr>
      <w:hyperlink r:id="rId26" w:anchor="mode=edit" w:history="1">
        <w:r w:rsidR="00A556EC" w:rsidRPr="006B6A3E">
          <w:rPr>
            <w:rStyle w:val="Hyperlink"/>
          </w:rPr>
          <w:t>http://pythontutor.com/c.html#mode=edit</w:t>
        </w:r>
      </w:hyperlink>
      <w:r w:rsidR="00A556EC">
        <w:t xml:space="preserve"> </w:t>
      </w:r>
    </w:p>
    <w:p w14:paraId="6DFFB479" w14:textId="30E68B78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Submission</w:t>
      </w:r>
    </w:p>
    <w:p w14:paraId="076C1516" w14:textId="00F52ED1" w:rsidR="00E87241" w:rsidRPr="00F150A7" w:rsidRDefault="00A556EC" w:rsidP="0081312C">
      <w:p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E87241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27" w:history="1">
        <w:r w:rsidR="0081312C" w:rsidRPr="00F66233">
          <w:rPr>
            <w:rStyle w:val="Hyperlink"/>
          </w:rPr>
          <w:t>https://github.com/99003684/RTOS_Submissions</w:t>
        </w:r>
      </w:hyperlink>
      <w:r w:rsidR="0081312C">
        <w:t xml:space="preserve"> </w:t>
      </w:r>
    </w:p>
    <w:sectPr w:rsidR="00E87241" w:rsidRPr="00F150A7" w:rsidSect="00015EE5">
      <w:headerReference w:type="default" r:id="rId28"/>
      <w:footerReference w:type="default" r:id="rId29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E5D73" w14:textId="77777777" w:rsidR="008A114B" w:rsidRDefault="008A114B" w:rsidP="006A582B">
      <w:r>
        <w:separator/>
      </w:r>
    </w:p>
  </w:endnote>
  <w:endnote w:type="continuationSeparator" w:id="0">
    <w:p w14:paraId="778138C8" w14:textId="77777777" w:rsidR="008A114B" w:rsidRDefault="008A114B" w:rsidP="006A582B">
      <w:r>
        <w:continuationSeparator/>
      </w:r>
    </w:p>
  </w:endnote>
  <w:endnote w:type="continuationNotice" w:id="1">
    <w:p w14:paraId="5C27C7F3" w14:textId="77777777" w:rsidR="008A114B" w:rsidRDefault="008A11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E87241" w:rsidRDefault="00E8724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E87241" w14:paraId="48DC9B57" w14:textId="77777777" w:rsidTr="00107955">
      <w:tc>
        <w:tcPr>
          <w:tcW w:w="3960" w:type="dxa"/>
        </w:tcPr>
        <w:p w14:paraId="48DC9B54" w14:textId="77777777" w:rsidR="00E87241" w:rsidRPr="006E044D" w:rsidRDefault="00E8724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E87241" w:rsidRPr="006E044D" w:rsidRDefault="00E8724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5FD655F8" w:rsidR="00E87241" w:rsidRPr="006E044D" w:rsidRDefault="00E8724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F3278E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F3278E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E87241" w:rsidRPr="00B9435E" w:rsidRDefault="00E8724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6AEC6" w14:textId="77777777" w:rsidR="008A114B" w:rsidRDefault="008A114B" w:rsidP="006A582B">
      <w:r>
        <w:separator/>
      </w:r>
    </w:p>
  </w:footnote>
  <w:footnote w:type="continuationSeparator" w:id="0">
    <w:p w14:paraId="3FE56327" w14:textId="77777777" w:rsidR="008A114B" w:rsidRDefault="008A114B" w:rsidP="006A582B">
      <w:r>
        <w:continuationSeparator/>
      </w:r>
    </w:p>
  </w:footnote>
  <w:footnote w:type="continuationNotice" w:id="1">
    <w:p w14:paraId="17113EF3" w14:textId="77777777" w:rsidR="008A114B" w:rsidRDefault="008A11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61D8C835" w:rsidR="00E87241" w:rsidRPr="00DA17A9" w:rsidRDefault="00E8724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E87241" w14:paraId="48DC9B51" w14:textId="77777777" w:rsidTr="00D8110D">
      <w:tc>
        <w:tcPr>
          <w:tcW w:w="6768" w:type="dxa"/>
        </w:tcPr>
        <w:p w14:paraId="48DC9B4F" w14:textId="6A1D8B7A" w:rsidR="00E87241" w:rsidRDefault="00E87241" w:rsidP="004D6EE0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>Learning Report – REAL TIME OPERATING SYSTEMS</w:t>
          </w:r>
        </w:p>
      </w:tc>
      <w:tc>
        <w:tcPr>
          <w:tcW w:w="2808" w:type="dxa"/>
        </w:tcPr>
        <w:p w14:paraId="48DC9B50" w14:textId="77777777" w:rsidR="00E87241" w:rsidRDefault="00E8724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E87241" w:rsidRPr="00DA17A9" w:rsidRDefault="00E8724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563AE"/>
    <w:multiLevelType w:val="hybridMultilevel"/>
    <w:tmpl w:val="916A10D8"/>
    <w:lvl w:ilvl="0" w:tplc="71F42846">
      <w:start w:val="1"/>
      <w:numFmt w:val="bullet"/>
      <w:pStyle w:val="Heading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382666"/>
    <w:multiLevelType w:val="hybridMultilevel"/>
    <w:tmpl w:val="91A853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1A574C"/>
    <w:multiLevelType w:val="hybridMultilevel"/>
    <w:tmpl w:val="92C632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BE319F"/>
    <w:multiLevelType w:val="hybridMultilevel"/>
    <w:tmpl w:val="BEFC3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667D83"/>
    <w:multiLevelType w:val="multilevel"/>
    <w:tmpl w:val="C6487146"/>
    <w:lvl w:ilvl="0">
      <w:start w:val="1"/>
      <w:numFmt w:val="decimal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1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E42D1"/>
    <w:multiLevelType w:val="hybridMultilevel"/>
    <w:tmpl w:val="BEFC3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9377DC"/>
    <w:multiLevelType w:val="hybridMultilevel"/>
    <w:tmpl w:val="68666D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C456E"/>
    <w:multiLevelType w:val="hybridMultilevel"/>
    <w:tmpl w:val="DA6054CC"/>
    <w:lvl w:ilvl="0" w:tplc="A20E6A5A">
      <w:start w:val="1"/>
      <w:numFmt w:val="decimal"/>
      <w:suff w:val="space"/>
      <w:lvlText w:val="Activity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F7E8E"/>
    <w:multiLevelType w:val="multilevel"/>
    <w:tmpl w:val="2A30028E"/>
    <w:lvl w:ilvl="0">
      <w:start w:val="1"/>
      <w:numFmt w:val="decimal"/>
      <w:pStyle w:val="Heading1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7" w15:restartNumberingAfterBreak="0">
    <w:nsid w:val="581155C7"/>
    <w:multiLevelType w:val="hybridMultilevel"/>
    <w:tmpl w:val="11CE74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B3890"/>
    <w:multiLevelType w:val="hybridMultilevel"/>
    <w:tmpl w:val="72AE12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8876191"/>
    <w:multiLevelType w:val="multilevel"/>
    <w:tmpl w:val="A2925556"/>
    <w:lvl w:ilvl="0">
      <w:start w:val="1"/>
      <w:numFmt w:val="decimal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21" w15:restartNumberingAfterBreak="0">
    <w:nsid w:val="7115127F"/>
    <w:multiLevelType w:val="hybridMultilevel"/>
    <w:tmpl w:val="11CE74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D33EEA"/>
    <w:multiLevelType w:val="hybridMultilevel"/>
    <w:tmpl w:val="E2E2AB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1"/>
  </w:num>
  <w:num w:numId="4">
    <w:abstractNumId w:val="18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15"/>
  </w:num>
  <w:num w:numId="11">
    <w:abstractNumId w:val="14"/>
  </w:num>
  <w:num w:numId="12">
    <w:abstractNumId w:val="16"/>
  </w:num>
  <w:num w:numId="13">
    <w:abstractNumId w:val="16"/>
    <w:lvlOverride w:ilvl="0">
      <w:startOverride w:val="1"/>
    </w:lvlOverride>
  </w:num>
  <w:num w:numId="14">
    <w:abstractNumId w:val="19"/>
  </w:num>
  <w:num w:numId="15">
    <w:abstractNumId w:val="17"/>
  </w:num>
  <w:num w:numId="16">
    <w:abstractNumId w:val="21"/>
  </w:num>
  <w:num w:numId="17">
    <w:abstractNumId w:val="5"/>
  </w:num>
  <w:num w:numId="18">
    <w:abstractNumId w:val="6"/>
  </w:num>
  <w:num w:numId="19">
    <w:abstractNumId w:val="2"/>
  </w:num>
  <w:num w:numId="20">
    <w:abstractNumId w:val="7"/>
  </w:num>
  <w:num w:numId="21">
    <w:abstractNumId w:val="12"/>
  </w:num>
  <w:num w:numId="22">
    <w:abstractNumId w:val="20"/>
  </w:num>
  <w:num w:numId="23">
    <w:abstractNumId w:val="10"/>
  </w:num>
  <w:num w:numId="24">
    <w:abstractNumId w:val="22"/>
  </w:num>
  <w:num w:numId="2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gutterAtTop/>
  <w:hideSpellingErrors/>
  <w:hideGrammaticalError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2D2C"/>
    <w:rsid w:val="00014ABF"/>
    <w:rsid w:val="000150C2"/>
    <w:rsid w:val="00015EE5"/>
    <w:rsid w:val="0002032D"/>
    <w:rsid w:val="000215F2"/>
    <w:rsid w:val="00025183"/>
    <w:rsid w:val="00025E58"/>
    <w:rsid w:val="00027451"/>
    <w:rsid w:val="000316E5"/>
    <w:rsid w:val="00034681"/>
    <w:rsid w:val="000352B6"/>
    <w:rsid w:val="00040A59"/>
    <w:rsid w:val="00041F5F"/>
    <w:rsid w:val="0004255F"/>
    <w:rsid w:val="000434B8"/>
    <w:rsid w:val="000437CB"/>
    <w:rsid w:val="00044F0B"/>
    <w:rsid w:val="00046FF4"/>
    <w:rsid w:val="00050098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0D9D"/>
    <w:rsid w:val="00081B3C"/>
    <w:rsid w:val="000849A5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85E"/>
    <w:rsid w:val="000F6B65"/>
    <w:rsid w:val="0010685E"/>
    <w:rsid w:val="00107955"/>
    <w:rsid w:val="00111EC9"/>
    <w:rsid w:val="001129AE"/>
    <w:rsid w:val="00115DFA"/>
    <w:rsid w:val="0012167E"/>
    <w:rsid w:val="00122C9C"/>
    <w:rsid w:val="00122E2E"/>
    <w:rsid w:val="0012460C"/>
    <w:rsid w:val="00125753"/>
    <w:rsid w:val="00127B90"/>
    <w:rsid w:val="00131919"/>
    <w:rsid w:val="001324C8"/>
    <w:rsid w:val="001343DA"/>
    <w:rsid w:val="001413BA"/>
    <w:rsid w:val="00143391"/>
    <w:rsid w:val="001474E5"/>
    <w:rsid w:val="00151009"/>
    <w:rsid w:val="001528A7"/>
    <w:rsid w:val="00154B4E"/>
    <w:rsid w:val="00156194"/>
    <w:rsid w:val="001575E0"/>
    <w:rsid w:val="00157D22"/>
    <w:rsid w:val="00160183"/>
    <w:rsid w:val="001650CD"/>
    <w:rsid w:val="0016510E"/>
    <w:rsid w:val="001675BA"/>
    <w:rsid w:val="00170174"/>
    <w:rsid w:val="001705B6"/>
    <w:rsid w:val="00174EF8"/>
    <w:rsid w:val="00177AA0"/>
    <w:rsid w:val="0018008B"/>
    <w:rsid w:val="001805B5"/>
    <w:rsid w:val="00181540"/>
    <w:rsid w:val="00182CF7"/>
    <w:rsid w:val="00184675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5B43"/>
    <w:rsid w:val="001A6DF4"/>
    <w:rsid w:val="001B0AD1"/>
    <w:rsid w:val="001B20A8"/>
    <w:rsid w:val="001B2343"/>
    <w:rsid w:val="001B2DFB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3C28"/>
    <w:rsid w:val="002540D1"/>
    <w:rsid w:val="002540E4"/>
    <w:rsid w:val="00254B55"/>
    <w:rsid w:val="00257B68"/>
    <w:rsid w:val="002602DA"/>
    <w:rsid w:val="00260607"/>
    <w:rsid w:val="00262269"/>
    <w:rsid w:val="00270218"/>
    <w:rsid w:val="002710DE"/>
    <w:rsid w:val="00272CB5"/>
    <w:rsid w:val="002765BF"/>
    <w:rsid w:val="0027734E"/>
    <w:rsid w:val="00280B63"/>
    <w:rsid w:val="002834F3"/>
    <w:rsid w:val="00283BE8"/>
    <w:rsid w:val="00286099"/>
    <w:rsid w:val="00286315"/>
    <w:rsid w:val="00286B12"/>
    <w:rsid w:val="002901EE"/>
    <w:rsid w:val="00292381"/>
    <w:rsid w:val="002923F7"/>
    <w:rsid w:val="00292D40"/>
    <w:rsid w:val="0029552E"/>
    <w:rsid w:val="002979C3"/>
    <w:rsid w:val="002A220C"/>
    <w:rsid w:val="002A2D7A"/>
    <w:rsid w:val="002A4215"/>
    <w:rsid w:val="002A489F"/>
    <w:rsid w:val="002A4E7E"/>
    <w:rsid w:val="002B2686"/>
    <w:rsid w:val="002B413A"/>
    <w:rsid w:val="002B4CAC"/>
    <w:rsid w:val="002B4F6B"/>
    <w:rsid w:val="002C094F"/>
    <w:rsid w:val="002C17E6"/>
    <w:rsid w:val="002C32FB"/>
    <w:rsid w:val="002C3F89"/>
    <w:rsid w:val="002C4810"/>
    <w:rsid w:val="002C5157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1E90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660A2"/>
    <w:rsid w:val="003724F8"/>
    <w:rsid w:val="003733FD"/>
    <w:rsid w:val="00374EAD"/>
    <w:rsid w:val="00375EC5"/>
    <w:rsid w:val="00381156"/>
    <w:rsid w:val="0038144F"/>
    <w:rsid w:val="003832DD"/>
    <w:rsid w:val="00394514"/>
    <w:rsid w:val="00395C99"/>
    <w:rsid w:val="0039659E"/>
    <w:rsid w:val="003978A0"/>
    <w:rsid w:val="003A256E"/>
    <w:rsid w:val="003A354E"/>
    <w:rsid w:val="003A3ECC"/>
    <w:rsid w:val="003A4AE2"/>
    <w:rsid w:val="003A684A"/>
    <w:rsid w:val="003A7009"/>
    <w:rsid w:val="003A724F"/>
    <w:rsid w:val="003B27A1"/>
    <w:rsid w:val="003B4FCF"/>
    <w:rsid w:val="003B6915"/>
    <w:rsid w:val="003B733D"/>
    <w:rsid w:val="003C308A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6B33"/>
    <w:rsid w:val="003E7176"/>
    <w:rsid w:val="003F055D"/>
    <w:rsid w:val="003F1995"/>
    <w:rsid w:val="003F61ED"/>
    <w:rsid w:val="003F6B09"/>
    <w:rsid w:val="00402CAC"/>
    <w:rsid w:val="00403B40"/>
    <w:rsid w:val="00404807"/>
    <w:rsid w:val="00404B4F"/>
    <w:rsid w:val="00405948"/>
    <w:rsid w:val="00406A57"/>
    <w:rsid w:val="00406F96"/>
    <w:rsid w:val="004077D2"/>
    <w:rsid w:val="00407D9A"/>
    <w:rsid w:val="00407DEC"/>
    <w:rsid w:val="0041119B"/>
    <w:rsid w:val="004150CB"/>
    <w:rsid w:val="00417AA7"/>
    <w:rsid w:val="00420EE5"/>
    <w:rsid w:val="00422087"/>
    <w:rsid w:val="0042380C"/>
    <w:rsid w:val="00424041"/>
    <w:rsid w:val="00425CC6"/>
    <w:rsid w:val="00431687"/>
    <w:rsid w:val="004328F5"/>
    <w:rsid w:val="00432EE2"/>
    <w:rsid w:val="0043372D"/>
    <w:rsid w:val="00433AF0"/>
    <w:rsid w:val="00436ECA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1F0C"/>
    <w:rsid w:val="00472526"/>
    <w:rsid w:val="00472980"/>
    <w:rsid w:val="004745E1"/>
    <w:rsid w:val="00474952"/>
    <w:rsid w:val="00474CB1"/>
    <w:rsid w:val="004765C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6920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D6EE0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2FED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5F66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5F2C49"/>
    <w:rsid w:val="00600837"/>
    <w:rsid w:val="00601D92"/>
    <w:rsid w:val="00603675"/>
    <w:rsid w:val="00605275"/>
    <w:rsid w:val="00605A52"/>
    <w:rsid w:val="00606F52"/>
    <w:rsid w:val="006139C5"/>
    <w:rsid w:val="006148AB"/>
    <w:rsid w:val="006151C7"/>
    <w:rsid w:val="006157F8"/>
    <w:rsid w:val="00616A09"/>
    <w:rsid w:val="00617AB9"/>
    <w:rsid w:val="006218E5"/>
    <w:rsid w:val="00622D6C"/>
    <w:rsid w:val="0062649B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75693"/>
    <w:rsid w:val="0068151F"/>
    <w:rsid w:val="00686EE2"/>
    <w:rsid w:val="00687946"/>
    <w:rsid w:val="00687DDB"/>
    <w:rsid w:val="00691556"/>
    <w:rsid w:val="0069214B"/>
    <w:rsid w:val="00693A0A"/>
    <w:rsid w:val="0069461E"/>
    <w:rsid w:val="00695233"/>
    <w:rsid w:val="0069562B"/>
    <w:rsid w:val="0069624D"/>
    <w:rsid w:val="00696E36"/>
    <w:rsid w:val="006A2407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269"/>
    <w:rsid w:val="006D28BC"/>
    <w:rsid w:val="006D4C6C"/>
    <w:rsid w:val="006D5B0F"/>
    <w:rsid w:val="006E044D"/>
    <w:rsid w:val="006E1234"/>
    <w:rsid w:val="006E2ABE"/>
    <w:rsid w:val="006E2CBC"/>
    <w:rsid w:val="006E3F59"/>
    <w:rsid w:val="006E4771"/>
    <w:rsid w:val="006E48CB"/>
    <w:rsid w:val="006E5294"/>
    <w:rsid w:val="006F074E"/>
    <w:rsid w:val="006F1885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66774"/>
    <w:rsid w:val="0077021F"/>
    <w:rsid w:val="00771E5C"/>
    <w:rsid w:val="00775639"/>
    <w:rsid w:val="00776309"/>
    <w:rsid w:val="0077647D"/>
    <w:rsid w:val="00782CB9"/>
    <w:rsid w:val="00790EC1"/>
    <w:rsid w:val="007929BC"/>
    <w:rsid w:val="007936BF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2297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12C"/>
    <w:rsid w:val="00813557"/>
    <w:rsid w:val="008143C2"/>
    <w:rsid w:val="0081446E"/>
    <w:rsid w:val="00814D3F"/>
    <w:rsid w:val="008156D8"/>
    <w:rsid w:val="00817E57"/>
    <w:rsid w:val="00821111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87A7C"/>
    <w:rsid w:val="00890098"/>
    <w:rsid w:val="00891034"/>
    <w:rsid w:val="008910CF"/>
    <w:rsid w:val="00897BC4"/>
    <w:rsid w:val="008A114B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5E8A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27CFC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2FAB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407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14D95"/>
    <w:rsid w:val="00A200AC"/>
    <w:rsid w:val="00A21668"/>
    <w:rsid w:val="00A21EB3"/>
    <w:rsid w:val="00A248C3"/>
    <w:rsid w:val="00A24D92"/>
    <w:rsid w:val="00A31F80"/>
    <w:rsid w:val="00A3376A"/>
    <w:rsid w:val="00A340AD"/>
    <w:rsid w:val="00A34658"/>
    <w:rsid w:val="00A34FDD"/>
    <w:rsid w:val="00A3538E"/>
    <w:rsid w:val="00A3568A"/>
    <w:rsid w:val="00A35A10"/>
    <w:rsid w:val="00A4038A"/>
    <w:rsid w:val="00A44E1B"/>
    <w:rsid w:val="00A52011"/>
    <w:rsid w:val="00A5476C"/>
    <w:rsid w:val="00A556E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8635B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4BF5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AF72DE"/>
    <w:rsid w:val="00B04442"/>
    <w:rsid w:val="00B04BF6"/>
    <w:rsid w:val="00B11411"/>
    <w:rsid w:val="00B11B50"/>
    <w:rsid w:val="00B15B06"/>
    <w:rsid w:val="00B2024F"/>
    <w:rsid w:val="00B202AC"/>
    <w:rsid w:val="00B20D8C"/>
    <w:rsid w:val="00B21973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47FA5"/>
    <w:rsid w:val="00B505F4"/>
    <w:rsid w:val="00B5485F"/>
    <w:rsid w:val="00B54AC2"/>
    <w:rsid w:val="00B55356"/>
    <w:rsid w:val="00B554C7"/>
    <w:rsid w:val="00B56F87"/>
    <w:rsid w:val="00B57317"/>
    <w:rsid w:val="00B577D8"/>
    <w:rsid w:val="00B6288C"/>
    <w:rsid w:val="00B64F0A"/>
    <w:rsid w:val="00B6533B"/>
    <w:rsid w:val="00B66BCA"/>
    <w:rsid w:val="00B670E9"/>
    <w:rsid w:val="00B6713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4849"/>
    <w:rsid w:val="00BA509A"/>
    <w:rsid w:val="00BA6D33"/>
    <w:rsid w:val="00BB0005"/>
    <w:rsid w:val="00BB0B50"/>
    <w:rsid w:val="00BB5B4B"/>
    <w:rsid w:val="00BB6025"/>
    <w:rsid w:val="00BC0E82"/>
    <w:rsid w:val="00BC1330"/>
    <w:rsid w:val="00BC19CF"/>
    <w:rsid w:val="00BC1E3B"/>
    <w:rsid w:val="00BC3775"/>
    <w:rsid w:val="00BD083B"/>
    <w:rsid w:val="00BD0EA9"/>
    <w:rsid w:val="00BD18AA"/>
    <w:rsid w:val="00BD2CD8"/>
    <w:rsid w:val="00BD43D2"/>
    <w:rsid w:val="00BD4B5B"/>
    <w:rsid w:val="00BD4D42"/>
    <w:rsid w:val="00BE0F23"/>
    <w:rsid w:val="00BE3370"/>
    <w:rsid w:val="00BE36A6"/>
    <w:rsid w:val="00BE4247"/>
    <w:rsid w:val="00BE4A22"/>
    <w:rsid w:val="00BE5292"/>
    <w:rsid w:val="00BE5566"/>
    <w:rsid w:val="00BE7A04"/>
    <w:rsid w:val="00BF16EB"/>
    <w:rsid w:val="00BF5A0A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46879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4C99"/>
    <w:rsid w:val="00CD5FF0"/>
    <w:rsid w:val="00CD6655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55DF"/>
    <w:rsid w:val="00D62161"/>
    <w:rsid w:val="00D637EB"/>
    <w:rsid w:val="00D71719"/>
    <w:rsid w:val="00D740F0"/>
    <w:rsid w:val="00D8043E"/>
    <w:rsid w:val="00D80B14"/>
    <w:rsid w:val="00D8110D"/>
    <w:rsid w:val="00D825AE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17B60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3D75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87241"/>
    <w:rsid w:val="00E9032F"/>
    <w:rsid w:val="00E916F1"/>
    <w:rsid w:val="00E919D2"/>
    <w:rsid w:val="00EA0D18"/>
    <w:rsid w:val="00EA10A8"/>
    <w:rsid w:val="00EA1302"/>
    <w:rsid w:val="00EA19CE"/>
    <w:rsid w:val="00EA38F2"/>
    <w:rsid w:val="00EA553E"/>
    <w:rsid w:val="00EA5F88"/>
    <w:rsid w:val="00EA682B"/>
    <w:rsid w:val="00EA7934"/>
    <w:rsid w:val="00EB4571"/>
    <w:rsid w:val="00EB4A8C"/>
    <w:rsid w:val="00EB4D07"/>
    <w:rsid w:val="00EB505C"/>
    <w:rsid w:val="00EB53D9"/>
    <w:rsid w:val="00EB7BDB"/>
    <w:rsid w:val="00EC1144"/>
    <w:rsid w:val="00EC1220"/>
    <w:rsid w:val="00EC1A63"/>
    <w:rsid w:val="00EC2EFD"/>
    <w:rsid w:val="00ED0204"/>
    <w:rsid w:val="00ED0BB1"/>
    <w:rsid w:val="00ED3995"/>
    <w:rsid w:val="00ED6C57"/>
    <w:rsid w:val="00ED7DF7"/>
    <w:rsid w:val="00EE127F"/>
    <w:rsid w:val="00EE12E0"/>
    <w:rsid w:val="00EE237A"/>
    <w:rsid w:val="00EE25BE"/>
    <w:rsid w:val="00EE2D75"/>
    <w:rsid w:val="00EE306C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0A7"/>
    <w:rsid w:val="00F15F70"/>
    <w:rsid w:val="00F20BFE"/>
    <w:rsid w:val="00F210A0"/>
    <w:rsid w:val="00F21B73"/>
    <w:rsid w:val="00F227A1"/>
    <w:rsid w:val="00F275BB"/>
    <w:rsid w:val="00F300C8"/>
    <w:rsid w:val="00F3278E"/>
    <w:rsid w:val="00F3564E"/>
    <w:rsid w:val="00F36BBE"/>
    <w:rsid w:val="00F424D5"/>
    <w:rsid w:val="00F430E3"/>
    <w:rsid w:val="00F46D3F"/>
    <w:rsid w:val="00F52531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878ED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6DB3"/>
    <w:rsid w:val="00FC72E6"/>
    <w:rsid w:val="00FD0015"/>
    <w:rsid w:val="00FD2CC7"/>
    <w:rsid w:val="00FD363A"/>
    <w:rsid w:val="00FD671B"/>
    <w:rsid w:val="00FD7569"/>
    <w:rsid w:val="00FD7B19"/>
    <w:rsid w:val="00FD7E0A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4F6B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184675"/>
    <w:pPr>
      <w:numPr>
        <w:numId w:val="12"/>
      </w:numPr>
      <w:spacing w:after="160"/>
      <w:outlineLvl w:val="0"/>
    </w:pPr>
    <w:rPr>
      <w:rFonts w:ascii="Cambria" w:hAnsi="Cambria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556EC"/>
    <w:pPr>
      <w:numPr>
        <w:numId w:val="19"/>
      </w:numPr>
      <w:spacing w:before="200" w:after="80"/>
      <w:jc w:val="both"/>
      <w:outlineLvl w:val="1"/>
    </w:pPr>
    <w:rPr>
      <w:rFonts w:ascii="Cambria" w:hAnsi="Cambria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E2E"/>
    <w:pPr>
      <w:spacing w:before="240" w:after="120"/>
      <w:ind w:firstLine="357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84675"/>
    <w:rPr>
      <w:rFonts w:ascii="Cambria" w:hAnsi="Cambria"/>
      <w:b/>
      <w:bCs/>
      <w:sz w:val="28"/>
      <w:szCs w:val="24"/>
      <w:lang w:bidi="en-US"/>
    </w:rPr>
  </w:style>
  <w:style w:type="character" w:customStyle="1" w:styleId="Heading2Char">
    <w:name w:val="Heading 2 Char"/>
    <w:link w:val="Heading2"/>
    <w:rsid w:val="00A556EC"/>
    <w:rPr>
      <w:rFonts w:ascii="Cambria" w:hAnsi="Cambria"/>
      <w:b/>
      <w:sz w:val="24"/>
      <w:szCs w:val="24"/>
      <w:lang w:bidi="en-US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122E2E"/>
    <w:rPr>
      <w:b/>
      <w:sz w:val="22"/>
      <w:szCs w:val="22"/>
      <w:lang w:bidi="en-US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84675"/>
    <w:pPr>
      <w:spacing w:before="240" w:after="240"/>
      <w:jc w:val="center"/>
    </w:pPr>
    <w:rPr>
      <w:rFonts w:ascii="Cambria" w:hAnsi="Cambria"/>
      <w:b/>
      <w:bCs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A1302"/>
    <w:pPr>
      <w:jc w:val="center"/>
    </w:pPr>
    <w:rPr>
      <w:rFonts w:ascii="Arial" w:hAnsi="Arial" w:cs="Arial"/>
      <w:sz w:val="56"/>
    </w:rPr>
  </w:style>
  <w:style w:type="character" w:customStyle="1" w:styleId="TitleChar">
    <w:name w:val="Title Char"/>
    <w:link w:val="Title"/>
    <w:rsid w:val="00EA1302"/>
    <w:rPr>
      <w:rFonts w:ascii="Arial" w:hAnsi="Arial" w:cs="Arial"/>
      <w:sz w:val="56"/>
      <w:szCs w:val="2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paragraph" w:customStyle="1" w:styleId="PreHead">
    <w:name w:val="PreHead"/>
    <w:basedOn w:val="Normal"/>
    <w:next w:val="Normal"/>
    <w:qFormat/>
    <w:rsid w:val="00EA1302"/>
    <w:pPr>
      <w:ind w:firstLine="0"/>
    </w:pPr>
    <w:rPr>
      <w:rFonts w:ascii="Arial" w:hAnsi="Arial" w:cs="Arial"/>
      <w:sz w:val="32"/>
    </w:rPr>
  </w:style>
  <w:style w:type="paragraph" w:customStyle="1" w:styleId="Code">
    <w:name w:val="Code"/>
    <w:basedOn w:val="Normal"/>
    <w:qFormat/>
    <w:rsid w:val="00E17B60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F2F2F2" w:themeFill="background1" w:themeFillShade="F2"/>
      <w:ind w:firstLine="0"/>
    </w:pPr>
    <w:rPr>
      <w:rFonts w:ascii="Consolas" w:hAnsi="Consolas"/>
      <w:color w:val="000000"/>
      <w:sz w:val="20"/>
      <w:szCs w:val="20"/>
      <w:lang w:val="en-IN" w:eastAsia="en-IN" w:bidi="ar-SA"/>
    </w:rPr>
  </w:style>
  <w:style w:type="table" w:styleId="GridTable4">
    <w:name w:val="Grid Table 4"/>
    <w:basedOn w:val="TableNormal"/>
    <w:uiPriority w:val="49"/>
    <w:rsid w:val="00AC4B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AC4B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AC4BF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AC4BF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56F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E6B33"/>
    <w:pPr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Mention2">
    <w:name w:val="Mention2"/>
    <w:basedOn w:val="DefaultParagraphFont"/>
    <w:uiPriority w:val="99"/>
    <w:semiHidden/>
    <w:unhideWhenUsed/>
    <w:rsid w:val="00BA4849"/>
    <w:rPr>
      <w:color w:val="2B579A"/>
      <w:shd w:val="clear" w:color="auto" w:fill="E6E6E6"/>
    </w:rPr>
  </w:style>
  <w:style w:type="paragraph" w:customStyle="1" w:styleId="InlineCode">
    <w:name w:val="Inline Code"/>
    <w:basedOn w:val="NoSpacing"/>
    <w:link w:val="InlineCodeChar"/>
    <w:qFormat/>
    <w:rsid w:val="00ED0204"/>
    <w:rPr>
      <w:rFonts w:ascii="Consolas" w:hAnsi="Consolas"/>
      <w:sz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ED0204"/>
    <w:rPr>
      <w:rFonts w:ascii="Consolas" w:hAnsi="Consolas"/>
      <w:szCs w:val="22"/>
      <w:lang w:bidi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02FED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1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yperlink" Target="https://www.youtube.com/watch?v=piC_aYENyxo&amp;list=PLfIJKC1ud8gj1t2y36sabPT4YcKzmN_5D&amp;index=4" TargetMode="External"/><Relationship Id="rId26" Type="http://schemas.openxmlformats.org/officeDocument/2006/relationships/hyperlink" Target="http://pythontutor.com/c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49Q4p4ARpng&amp;list=PLfIJKC1ud8gj1t2y36sabPT4YcKzmN_5D&amp;index=6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youtube.com/watch?v=SsBgNFEpfFE&amp;list=PLfIJKC1ud8gj1t2y36sabPT4YcKzmN_5D&amp;index=3" TargetMode="External"/><Relationship Id="rId25" Type="http://schemas.openxmlformats.org/officeDocument/2006/relationships/hyperlink" Target="http://www.throwtheswitch.org/unit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k_fHypOMk9s&amp;list=PLfIJKC1ud8gj1t2y36sabPT4YcKzmN_5D&amp;index=2" TargetMode="External"/><Relationship Id="rId20" Type="http://schemas.openxmlformats.org/officeDocument/2006/relationships/hyperlink" Target="https://www.youtube.com/watch?v=J6J8EUcw6qU&amp;list=PLfIJKC1ud8gj1t2y36sabPT4YcKzmN_5D&amp;index=5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github.com/99003684/RTOS_Submissions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www.youtube.com/watch?v=muOL9SH0p9g&amp;list=PLfIJKC1ud8gj1t2y36sabPT4YcKzmN_5D&amp;index=1" TargetMode="External"/><Relationship Id="rId23" Type="http://schemas.openxmlformats.org/officeDocument/2006/relationships/hyperlink" Target="https://www.youtube.com/watch?v=9H6vhgxQTTk&amp;list=PLfIJKC1ud8gj1t2y36sabPT4YcKzmN_5D&amp;index=9" TargetMode="External"/><Relationship Id="rId28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yperlink" Target="https://github.com/99003684/RTOS_Submissions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hyperlink" Target="https://github.com/99003684/RTOS_Submissions" TargetMode="External"/><Relationship Id="rId27" Type="http://schemas.openxmlformats.org/officeDocument/2006/relationships/hyperlink" Target="https://github.com/99003684/RTOS_Submissions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4911A13-E7C5-4130-893C-DBE3CAA6A53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8559A78-9048-45D9-835C-2E5E2C1FB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11</TotalTime>
  <Pages>7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Report - Linux Basics and OS Programming</vt:lpstr>
    </vt:vector>
  </TitlesOfParts>
  <Company>Microsoft</Company>
  <LinksUpToDate>false</LinksUpToDate>
  <CharactersWithSpaces>6275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Report - Linux Basics and OS Programming</dc:title>
  <dc:creator>Pagala Prithvi Sekhar</dc:creator>
  <cp:keywords/>
  <cp:lastModifiedBy>Poojashri N</cp:lastModifiedBy>
  <cp:revision>13</cp:revision>
  <cp:lastPrinted>2021-03-22T06:36:00Z</cp:lastPrinted>
  <dcterms:created xsi:type="dcterms:W3CDTF">2021-03-13T11:52:00Z</dcterms:created>
  <dcterms:modified xsi:type="dcterms:W3CDTF">2021-03-22T06:36:00Z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